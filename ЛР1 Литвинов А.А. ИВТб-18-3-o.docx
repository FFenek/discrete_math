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9B72A" w14:textId="77777777" w:rsidR="00912802" w:rsidRPr="00ED109F" w:rsidRDefault="00912802" w:rsidP="00912802">
      <w:pPr>
        <w:tabs>
          <w:tab w:val="left" w:pos="3686"/>
        </w:tabs>
        <w:spacing w:line="240" w:lineRule="auto"/>
        <w:jc w:val="center"/>
        <w:rPr>
          <w:rFonts w:cs="Times New Roman"/>
          <w:sz w:val="22"/>
        </w:rPr>
      </w:pPr>
      <w:r w:rsidRPr="00ED109F">
        <w:rPr>
          <w:rFonts w:cs="Times New Roman"/>
          <w:sz w:val="22"/>
        </w:rPr>
        <w:t>МИНИСТЕРСТВО НАУКИ И ВЫСШЕГО ОБРАЗОВАНИЯ РОССИЙСКОЙ ФЕДЕРАЦИИ</w:t>
      </w:r>
    </w:p>
    <w:p w14:paraId="26E49575" w14:textId="77777777" w:rsidR="00912802" w:rsidRPr="00AE4C1E" w:rsidRDefault="00912802" w:rsidP="00912802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AE4C1E">
        <w:rPr>
          <w:rFonts w:cs="Times New Roman"/>
          <w:b/>
          <w:sz w:val="24"/>
          <w:szCs w:val="24"/>
        </w:rPr>
        <w:t>ФЕДЕРАЛЬНОЕ ГОСУДАРСТВЕННОЕ АВТОНОМНОЕ ОБРАЗОВАТЕЛЬНОЕ</w:t>
      </w:r>
    </w:p>
    <w:p w14:paraId="2A46831F" w14:textId="77777777" w:rsidR="00912802" w:rsidRPr="00AE4C1E" w:rsidRDefault="00912802" w:rsidP="00912802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AE4C1E">
        <w:rPr>
          <w:rFonts w:cs="Times New Roman"/>
          <w:b/>
          <w:sz w:val="24"/>
          <w:szCs w:val="24"/>
        </w:rPr>
        <w:t>УЧРЕЖДЕНИЕ ВЫСШЕГО ОБРАЗОВАНИЯ</w:t>
      </w:r>
    </w:p>
    <w:p w14:paraId="6E20F907" w14:textId="77777777" w:rsidR="00912802" w:rsidRPr="00AE4C1E" w:rsidRDefault="00912802" w:rsidP="00912802">
      <w:pPr>
        <w:spacing w:line="240" w:lineRule="auto"/>
        <w:jc w:val="center"/>
        <w:rPr>
          <w:rFonts w:cs="Times New Roman"/>
          <w:b/>
          <w:szCs w:val="28"/>
        </w:rPr>
      </w:pPr>
      <w:r w:rsidRPr="00AE4C1E">
        <w:rPr>
          <w:rFonts w:cs="Times New Roman"/>
          <w:b/>
          <w:szCs w:val="28"/>
        </w:rPr>
        <w:t>«СЕВАСТОПОЛЬСКИЙ ГОСУДАРСТВЕННЫЙ УНИВЕРСИТЕТ»</w:t>
      </w:r>
    </w:p>
    <w:p w14:paraId="01FE674D" w14:textId="77777777" w:rsidR="00912802" w:rsidRPr="00AE4C1E" w:rsidRDefault="00912802" w:rsidP="00912802">
      <w:pPr>
        <w:suppressAutoHyphens/>
        <w:spacing w:line="240" w:lineRule="auto"/>
        <w:rPr>
          <w:rFonts w:cs="Times New Roman"/>
          <w:szCs w:val="28"/>
        </w:rPr>
      </w:pPr>
    </w:p>
    <w:p w14:paraId="17CD9BDD" w14:textId="77777777" w:rsidR="00912802" w:rsidRDefault="00912802" w:rsidP="00912802">
      <w:pPr>
        <w:suppressAutoHyphens/>
        <w:spacing w:line="240" w:lineRule="auto"/>
        <w:jc w:val="center"/>
        <w:rPr>
          <w:rFonts w:cs="Times New Roman"/>
          <w:szCs w:val="28"/>
        </w:rPr>
      </w:pPr>
      <w:r w:rsidRPr="00AE4C1E">
        <w:rPr>
          <w:rFonts w:cs="Times New Roman"/>
          <w:szCs w:val="28"/>
        </w:rPr>
        <w:t xml:space="preserve">Институт информационных технологий и управления в технических </w:t>
      </w:r>
    </w:p>
    <w:p w14:paraId="45E12B2E" w14:textId="77777777" w:rsidR="00912802" w:rsidRPr="00AE4C1E" w:rsidRDefault="00912802" w:rsidP="00912802">
      <w:pPr>
        <w:suppressAutoHyphens/>
        <w:spacing w:line="240" w:lineRule="auto"/>
        <w:jc w:val="center"/>
        <w:rPr>
          <w:rFonts w:cs="Times New Roman"/>
          <w:szCs w:val="28"/>
        </w:rPr>
      </w:pPr>
      <w:r w:rsidRPr="00AE4C1E">
        <w:rPr>
          <w:rFonts w:cs="Times New Roman"/>
          <w:szCs w:val="28"/>
        </w:rPr>
        <w:t>системах</w:t>
      </w:r>
    </w:p>
    <w:p w14:paraId="6A424F89" w14:textId="77777777" w:rsidR="00912802" w:rsidRPr="00C6041C" w:rsidRDefault="00912802" w:rsidP="00912802">
      <w:pPr>
        <w:suppressAutoHyphens/>
        <w:spacing w:line="240" w:lineRule="auto"/>
        <w:jc w:val="center"/>
        <w:rPr>
          <w:szCs w:val="28"/>
        </w:rPr>
      </w:pPr>
    </w:p>
    <w:p w14:paraId="0CF23415" w14:textId="77777777" w:rsidR="00912802" w:rsidRPr="00912802" w:rsidRDefault="00912802" w:rsidP="00912802">
      <w:pPr>
        <w:suppressAutoHyphens/>
        <w:spacing w:line="240" w:lineRule="auto"/>
        <w:jc w:val="center"/>
        <w:rPr>
          <w:rFonts w:cs="Times New Roman"/>
          <w:szCs w:val="28"/>
        </w:rPr>
      </w:pPr>
      <w:r w:rsidRPr="00AE4C1E">
        <w:rPr>
          <w:rFonts w:cs="Times New Roman"/>
          <w:szCs w:val="28"/>
        </w:rPr>
        <w:t xml:space="preserve">Кафедра </w:t>
      </w:r>
      <w:r w:rsidRPr="00912802">
        <w:rPr>
          <w:rFonts w:cs="Times New Roman"/>
          <w:szCs w:val="28"/>
        </w:rPr>
        <w:t>информационных технологий и компьютерных систем</w:t>
      </w:r>
    </w:p>
    <w:p w14:paraId="1C5955F0" w14:textId="5565D38C" w:rsidR="005D147F" w:rsidRDefault="005D147F" w:rsidP="005D147F">
      <w:pPr>
        <w:jc w:val="center"/>
        <w:rPr>
          <w:szCs w:val="28"/>
        </w:rPr>
      </w:pPr>
    </w:p>
    <w:p w14:paraId="3E71781A" w14:textId="221959E9" w:rsidR="00284BE4" w:rsidRDefault="00284BE4" w:rsidP="005D147F">
      <w:pPr>
        <w:jc w:val="center"/>
        <w:rPr>
          <w:szCs w:val="28"/>
        </w:rPr>
      </w:pPr>
    </w:p>
    <w:p w14:paraId="1D76EF20" w14:textId="77777777" w:rsidR="00284BE4" w:rsidRPr="00912802" w:rsidRDefault="00284BE4" w:rsidP="005D147F">
      <w:pPr>
        <w:jc w:val="center"/>
        <w:rPr>
          <w:szCs w:val="28"/>
        </w:rPr>
      </w:pPr>
    </w:p>
    <w:p w14:paraId="2A42A212" w14:textId="77777777" w:rsidR="005D147F" w:rsidRPr="00912802" w:rsidRDefault="005D147F" w:rsidP="005D147F">
      <w:pPr>
        <w:jc w:val="center"/>
        <w:rPr>
          <w:szCs w:val="28"/>
        </w:rPr>
      </w:pPr>
      <w:r w:rsidRPr="00912802">
        <w:rPr>
          <w:szCs w:val="28"/>
        </w:rPr>
        <w:t>Отчет</w:t>
      </w:r>
    </w:p>
    <w:p w14:paraId="595043C3" w14:textId="471ED5CF" w:rsidR="005D147F" w:rsidRPr="00912802" w:rsidRDefault="00362CA1" w:rsidP="005D147F">
      <w:pPr>
        <w:spacing w:after="0"/>
        <w:jc w:val="center"/>
        <w:rPr>
          <w:rFonts w:cs="Times New Roman"/>
          <w:szCs w:val="28"/>
        </w:rPr>
      </w:pPr>
      <w:r w:rsidRPr="00912802">
        <w:rPr>
          <w:szCs w:val="28"/>
        </w:rPr>
        <w:t>П</w:t>
      </w:r>
      <w:r w:rsidR="005D147F" w:rsidRPr="00912802">
        <w:rPr>
          <w:szCs w:val="28"/>
        </w:rPr>
        <w:t xml:space="preserve">о лабораторной работе </w:t>
      </w:r>
      <w:r w:rsidR="005D147F" w:rsidRPr="00912802">
        <w:rPr>
          <w:rFonts w:cs="Times New Roman"/>
          <w:szCs w:val="28"/>
        </w:rPr>
        <w:t>№1</w:t>
      </w:r>
    </w:p>
    <w:p w14:paraId="774464A8" w14:textId="77777777" w:rsidR="005D147F" w:rsidRPr="00912802" w:rsidRDefault="005D147F" w:rsidP="005D147F">
      <w:pPr>
        <w:spacing w:after="0"/>
        <w:jc w:val="center"/>
        <w:rPr>
          <w:rFonts w:cs="Times New Roman"/>
          <w:szCs w:val="28"/>
        </w:rPr>
      </w:pPr>
      <w:r w:rsidRPr="00912802">
        <w:rPr>
          <w:rFonts w:cs="Times New Roman"/>
          <w:szCs w:val="28"/>
        </w:rPr>
        <w:t>«Арифметические и логические основы ЦВМ»</w:t>
      </w:r>
    </w:p>
    <w:p w14:paraId="15D6728D" w14:textId="7957D998" w:rsidR="00786BA2" w:rsidRPr="00912802" w:rsidRDefault="00362CA1" w:rsidP="005D147F">
      <w:pPr>
        <w:spacing w:after="0"/>
        <w:jc w:val="center"/>
        <w:rPr>
          <w:rFonts w:cs="Times New Roman"/>
          <w:szCs w:val="28"/>
        </w:rPr>
      </w:pPr>
      <w:r w:rsidRPr="00912802">
        <w:rPr>
          <w:rFonts w:cs="Times New Roman"/>
          <w:szCs w:val="28"/>
        </w:rPr>
        <w:t xml:space="preserve">Дисциплина: </w:t>
      </w:r>
      <w:r w:rsidR="00786BA2" w:rsidRPr="00912802">
        <w:rPr>
          <w:rFonts w:cs="Times New Roman"/>
          <w:szCs w:val="28"/>
        </w:rPr>
        <w:t>«Дискретная математика и компьютерная логика»</w:t>
      </w:r>
    </w:p>
    <w:p w14:paraId="5EF545E4" w14:textId="77777777" w:rsidR="00EE3749" w:rsidRPr="00912802" w:rsidRDefault="00EE3749" w:rsidP="005D147F">
      <w:pPr>
        <w:spacing w:after="0"/>
        <w:jc w:val="center"/>
        <w:rPr>
          <w:rFonts w:cs="Times New Roman"/>
          <w:szCs w:val="28"/>
        </w:rPr>
      </w:pPr>
    </w:p>
    <w:p w14:paraId="02871E4A" w14:textId="77777777" w:rsidR="00EE3749" w:rsidRPr="00912802" w:rsidRDefault="00EE3749" w:rsidP="005D147F">
      <w:pPr>
        <w:spacing w:after="0"/>
        <w:jc w:val="center"/>
        <w:rPr>
          <w:rFonts w:cs="Times New Roman"/>
          <w:szCs w:val="28"/>
        </w:rPr>
      </w:pPr>
    </w:p>
    <w:p w14:paraId="14A1A3EC" w14:textId="77777777" w:rsidR="00EE3749" w:rsidRPr="00912802" w:rsidRDefault="00EE3749" w:rsidP="005D147F">
      <w:pPr>
        <w:spacing w:after="0"/>
        <w:jc w:val="center"/>
        <w:rPr>
          <w:rFonts w:cs="Times New Roman"/>
          <w:szCs w:val="28"/>
        </w:rPr>
      </w:pPr>
    </w:p>
    <w:p w14:paraId="181A6091" w14:textId="77777777" w:rsidR="00EE3749" w:rsidRPr="00912802" w:rsidRDefault="00EE3749" w:rsidP="005D147F">
      <w:pPr>
        <w:spacing w:after="0"/>
        <w:jc w:val="center"/>
        <w:rPr>
          <w:rFonts w:cs="Times New Roman"/>
          <w:szCs w:val="28"/>
        </w:rPr>
      </w:pPr>
    </w:p>
    <w:p w14:paraId="46F75E43" w14:textId="77777777" w:rsidR="00EE3749" w:rsidRPr="00912802" w:rsidRDefault="00EE3749" w:rsidP="005B74C2">
      <w:pPr>
        <w:spacing w:after="0"/>
        <w:rPr>
          <w:rFonts w:cs="Times New Roman"/>
          <w:szCs w:val="28"/>
        </w:rPr>
      </w:pPr>
    </w:p>
    <w:p w14:paraId="1AE8040A" w14:textId="77777777" w:rsidR="00EE3749" w:rsidRPr="00912802" w:rsidRDefault="00EE3749" w:rsidP="005D147F">
      <w:pPr>
        <w:spacing w:after="0"/>
        <w:jc w:val="center"/>
        <w:rPr>
          <w:rFonts w:cs="Times New Roman"/>
          <w:szCs w:val="28"/>
        </w:rPr>
      </w:pPr>
    </w:p>
    <w:p w14:paraId="51EFA2FD" w14:textId="77777777" w:rsidR="00EE3749" w:rsidRPr="00912802" w:rsidRDefault="00EE3749" w:rsidP="00E20E40">
      <w:pPr>
        <w:spacing w:after="0"/>
        <w:ind w:left="5245" w:firstLine="419"/>
        <w:jc w:val="left"/>
        <w:rPr>
          <w:rFonts w:cs="Times New Roman"/>
          <w:szCs w:val="28"/>
        </w:rPr>
      </w:pPr>
      <w:r w:rsidRPr="00912802">
        <w:rPr>
          <w:rFonts w:cs="Times New Roman"/>
          <w:szCs w:val="28"/>
        </w:rPr>
        <w:t>Выполнил:</w:t>
      </w:r>
    </w:p>
    <w:p w14:paraId="714C95F4" w14:textId="77777777" w:rsidR="00AA0BD1" w:rsidRPr="00912802" w:rsidRDefault="00EE3749" w:rsidP="00E20E40">
      <w:pPr>
        <w:spacing w:after="0"/>
        <w:ind w:left="4956" w:firstLine="708"/>
        <w:jc w:val="left"/>
        <w:rPr>
          <w:rFonts w:cs="Times New Roman"/>
          <w:szCs w:val="28"/>
        </w:rPr>
      </w:pPr>
      <w:r w:rsidRPr="00912802">
        <w:rPr>
          <w:rFonts w:cs="Times New Roman"/>
          <w:szCs w:val="28"/>
        </w:rPr>
        <w:t>студент группы ИВТ/б-23о</w:t>
      </w:r>
    </w:p>
    <w:p w14:paraId="2221ADE0" w14:textId="7C7F30D6" w:rsidR="00EE3749" w:rsidRPr="00912802" w:rsidRDefault="00715AA0" w:rsidP="00E20E40">
      <w:pPr>
        <w:spacing w:after="0"/>
        <w:ind w:left="5245" w:firstLine="419"/>
        <w:jc w:val="left"/>
        <w:rPr>
          <w:rFonts w:cs="Times New Roman"/>
          <w:szCs w:val="28"/>
        </w:rPr>
      </w:pPr>
      <w:r w:rsidRPr="00912802">
        <w:rPr>
          <w:rFonts w:cs="Times New Roman"/>
          <w:szCs w:val="28"/>
        </w:rPr>
        <w:t>Литвинов А.А.</w:t>
      </w:r>
    </w:p>
    <w:p w14:paraId="01182426" w14:textId="77777777" w:rsidR="00EE3749" w:rsidRPr="00912802" w:rsidRDefault="00EE3749" w:rsidP="00E20E40">
      <w:pPr>
        <w:spacing w:after="0"/>
        <w:ind w:left="5245" w:firstLine="419"/>
        <w:jc w:val="left"/>
        <w:rPr>
          <w:rFonts w:cs="Times New Roman"/>
          <w:szCs w:val="28"/>
        </w:rPr>
      </w:pPr>
      <w:r w:rsidRPr="00912802">
        <w:rPr>
          <w:rFonts w:cs="Times New Roman"/>
          <w:szCs w:val="28"/>
        </w:rPr>
        <w:t>Проверил:</w:t>
      </w:r>
    </w:p>
    <w:p w14:paraId="162F7B02" w14:textId="2ECBA42B" w:rsidR="00AA0BD1" w:rsidRPr="00912802" w:rsidRDefault="00EE3749" w:rsidP="00E20E40">
      <w:pPr>
        <w:spacing w:after="0"/>
        <w:ind w:left="5245" w:firstLine="419"/>
        <w:jc w:val="left"/>
        <w:rPr>
          <w:rFonts w:cs="Times New Roman"/>
          <w:szCs w:val="28"/>
        </w:rPr>
      </w:pPr>
      <w:r w:rsidRPr="00912802">
        <w:rPr>
          <w:rFonts w:cs="Times New Roman"/>
          <w:szCs w:val="28"/>
        </w:rPr>
        <w:t>старший преподаватель</w:t>
      </w:r>
    </w:p>
    <w:p w14:paraId="368EADDB" w14:textId="77777777" w:rsidR="00EE3749" w:rsidRPr="00912802" w:rsidRDefault="00EE3749" w:rsidP="00E20E40">
      <w:pPr>
        <w:spacing w:after="0"/>
        <w:ind w:left="5245" w:firstLine="419"/>
        <w:jc w:val="left"/>
        <w:rPr>
          <w:rFonts w:cs="Times New Roman"/>
          <w:szCs w:val="28"/>
        </w:rPr>
      </w:pPr>
      <w:bookmarkStart w:id="0" w:name="_GoBack"/>
      <w:bookmarkEnd w:id="0"/>
      <w:r w:rsidRPr="00912802">
        <w:rPr>
          <w:rFonts w:cs="Times New Roman"/>
          <w:szCs w:val="28"/>
        </w:rPr>
        <w:t>Шалимова Е. М.</w:t>
      </w:r>
    </w:p>
    <w:p w14:paraId="1AB07D65" w14:textId="77777777" w:rsidR="00EE3749" w:rsidRPr="00912802" w:rsidRDefault="00EE3749" w:rsidP="00284BE4">
      <w:pPr>
        <w:spacing w:after="0"/>
        <w:jc w:val="left"/>
        <w:rPr>
          <w:rFonts w:cs="Times New Roman"/>
          <w:szCs w:val="28"/>
        </w:rPr>
      </w:pPr>
    </w:p>
    <w:p w14:paraId="7FC74AC7" w14:textId="77777777" w:rsidR="00EE3749" w:rsidRPr="00912802" w:rsidRDefault="00EE3749" w:rsidP="00EE3749">
      <w:pPr>
        <w:spacing w:after="0"/>
        <w:jc w:val="left"/>
        <w:rPr>
          <w:rFonts w:cs="Times New Roman"/>
          <w:szCs w:val="28"/>
        </w:rPr>
      </w:pPr>
    </w:p>
    <w:p w14:paraId="1B8CB240" w14:textId="77777777" w:rsidR="00EE3749" w:rsidRPr="00912802" w:rsidRDefault="00EE3749" w:rsidP="00EE3749">
      <w:pPr>
        <w:spacing w:after="0"/>
        <w:jc w:val="left"/>
        <w:rPr>
          <w:rFonts w:cs="Times New Roman"/>
          <w:szCs w:val="28"/>
        </w:rPr>
      </w:pPr>
    </w:p>
    <w:p w14:paraId="7F9F01C2" w14:textId="77777777" w:rsidR="00EE3749" w:rsidRPr="00912802" w:rsidRDefault="00EE3749" w:rsidP="00EE3749">
      <w:pPr>
        <w:spacing w:after="0"/>
        <w:jc w:val="left"/>
        <w:rPr>
          <w:rFonts w:cs="Times New Roman"/>
          <w:szCs w:val="28"/>
        </w:rPr>
      </w:pPr>
    </w:p>
    <w:p w14:paraId="12137EBE" w14:textId="77777777" w:rsidR="00EE3749" w:rsidRPr="00912802" w:rsidRDefault="00EE3749" w:rsidP="00EE3749">
      <w:pPr>
        <w:spacing w:after="0"/>
        <w:jc w:val="left"/>
        <w:rPr>
          <w:rFonts w:cs="Times New Roman"/>
          <w:szCs w:val="28"/>
        </w:rPr>
      </w:pPr>
    </w:p>
    <w:p w14:paraId="2B2352C2" w14:textId="77777777" w:rsidR="00EE3749" w:rsidRPr="00912802" w:rsidRDefault="00EE3749" w:rsidP="00EE3749">
      <w:pPr>
        <w:spacing w:after="0"/>
        <w:jc w:val="left"/>
        <w:rPr>
          <w:rFonts w:cs="Times New Roman"/>
          <w:szCs w:val="28"/>
        </w:rPr>
      </w:pPr>
    </w:p>
    <w:p w14:paraId="052A96ED" w14:textId="77777777" w:rsidR="00EE3749" w:rsidRPr="00912802" w:rsidRDefault="00EE3749" w:rsidP="00EE3749">
      <w:pPr>
        <w:spacing w:after="0"/>
        <w:jc w:val="center"/>
        <w:rPr>
          <w:rFonts w:cs="Times New Roman"/>
          <w:szCs w:val="28"/>
        </w:rPr>
      </w:pPr>
      <w:r w:rsidRPr="00912802">
        <w:rPr>
          <w:rFonts w:cs="Times New Roman"/>
          <w:szCs w:val="28"/>
        </w:rPr>
        <w:t>Севастополь</w:t>
      </w:r>
    </w:p>
    <w:p w14:paraId="4DECA949" w14:textId="77777777" w:rsidR="00786BA2" w:rsidRPr="00912802" w:rsidRDefault="00EE3749" w:rsidP="000D4D7D">
      <w:pPr>
        <w:spacing w:after="0"/>
        <w:jc w:val="center"/>
        <w:rPr>
          <w:rFonts w:cs="Times New Roman"/>
          <w:szCs w:val="28"/>
        </w:rPr>
      </w:pPr>
      <w:r w:rsidRPr="00912802">
        <w:rPr>
          <w:rFonts w:cs="Times New Roman"/>
          <w:szCs w:val="28"/>
        </w:rPr>
        <w:t>2019</w:t>
      </w:r>
    </w:p>
    <w:p w14:paraId="0B272F4A" w14:textId="77777777" w:rsidR="000D4D7D" w:rsidRPr="006D70FD" w:rsidRDefault="000D4D7D" w:rsidP="00F05647">
      <w:pPr>
        <w:pStyle w:val="a4"/>
        <w:spacing w:after="120"/>
      </w:pPr>
      <w:r w:rsidRPr="006D70FD">
        <w:lastRenderedPageBreak/>
        <w:t>Цель работы</w:t>
      </w:r>
    </w:p>
    <w:p w14:paraId="794DCE38" w14:textId="14C278AE" w:rsidR="000D4D7D" w:rsidRPr="001F021D" w:rsidRDefault="00507BAE" w:rsidP="00443EBD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Рассмотреть</w:t>
      </w:r>
      <w:r w:rsidR="001F021D">
        <w:rPr>
          <w:rFonts w:cs="Times New Roman"/>
          <w:szCs w:val="28"/>
        </w:rPr>
        <w:t xml:space="preserve"> приемы перевода чисел из одной системы счисления в другую</w:t>
      </w:r>
      <w:r w:rsidR="001F021D" w:rsidRPr="001F021D">
        <w:rPr>
          <w:rFonts w:cs="Times New Roman"/>
          <w:szCs w:val="28"/>
        </w:rPr>
        <w:t>,</w:t>
      </w:r>
      <w:r w:rsidR="001F021D">
        <w:rPr>
          <w:rFonts w:cs="Times New Roman"/>
          <w:szCs w:val="28"/>
        </w:rPr>
        <w:t xml:space="preserve"> а также различные способы представления двоичных чисел</w:t>
      </w:r>
      <w:r w:rsidR="001F021D" w:rsidRPr="001F021D">
        <w:rPr>
          <w:rFonts w:cs="Times New Roman"/>
          <w:szCs w:val="28"/>
        </w:rPr>
        <w:t xml:space="preserve"> </w:t>
      </w:r>
      <w:r w:rsidR="001F021D">
        <w:rPr>
          <w:rFonts w:cs="Times New Roman"/>
          <w:szCs w:val="28"/>
        </w:rPr>
        <w:t>и операции с ними</w:t>
      </w:r>
      <w:r w:rsidR="001F021D" w:rsidRPr="001F021D">
        <w:rPr>
          <w:rFonts w:cs="Times New Roman"/>
          <w:szCs w:val="28"/>
        </w:rPr>
        <w:t>.</w:t>
      </w:r>
    </w:p>
    <w:p w14:paraId="323F2570" w14:textId="0293BE64" w:rsidR="003773E1" w:rsidRPr="00507BAE" w:rsidRDefault="000D4D7D" w:rsidP="00414602">
      <w:pPr>
        <w:pStyle w:val="a4"/>
        <w:spacing w:after="120"/>
      </w:pPr>
      <w:r>
        <w:t>Постановка задачи</w:t>
      </w:r>
    </w:p>
    <w:p w14:paraId="3B8C1A46" w14:textId="0701C9B5" w:rsidR="00D97044" w:rsidRDefault="00D97044" w:rsidP="00D97044">
      <w:pPr>
        <w:pStyle w:val="a6"/>
        <w:numPr>
          <w:ilvl w:val="0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Задано смешанное число</w:t>
      </w:r>
      <w:r w:rsidR="00AC7CEB" w:rsidRPr="00AC7CEB">
        <w:rPr>
          <w:rFonts w:cs="Times New Roman"/>
          <w:szCs w:val="28"/>
        </w:rPr>
        <w:t xml:space="preserve"> </w:t>
      </w:r>
      <w:r w:rsidR="00AC7CEB" w:rsidRPr="00C53897">
        <w:rPr>
          <w:rFonts w:cs="Times New Roman"/>
          <w:b/>
          <w:bCs/>
          <w:szCs w:val="28"/>
        </w:rPr>
        <w:t>1</w:t>
      </w:r>
      <w:r w:rsidR="003160CF" w:rsidRPr="003160CF">
        <w:rPr>
          <w:rFonts w:cs="Times New Roman"/>
          <w:b/>
          <w:bCs/>
          <w:szCs w:val="28"/>
        </w:rPr>
        <w:t>67</w:t>
      </w:r>
      <w:r w:rsidR="00AC7CEB" w:rsidRPr="00C53897">
        <w:rPr>
          <w:rFonts w:cs="Times New Roman"/>
          <w:b/>
          <w:bCs/>
          <w:szCs w:val="28"/>
        </w:rPr>
        <w:t>,</w:t>
      </w:r>
      <w:r w:rsidR="003160CF" w:rsidRPr="004D5B1D">
        <w:rPr>
          <w:rFonts w:cs="Times New Roman"/>
          <w:b/>
          <w:bCs/>
          <w:szCs w:val="28"/>
        </w:rPr>
        <w:t>59</w:t>
      </w:r>
      <w:r>
        <w:rPr>
          <w:rFonts w:cs="Times New Roman"/>
          <w:szCs w:val="28"/>
        </w:rPr>
        <w:t xml:space="preserve"> в десятичной системе счисления</w:t>
      </w:r>
      <w:r w:rsidRPr="00D9704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Выполнить его перевод из одной системы счисления в другую в соответствии с</w:t>
      </w:r>
      <w:r w:rsidR="00AC7CEB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схемой</w:t>
      </w:r>
      <w:r w:rsidR="00AC7CEB">
        <w:rPr>
          <w:rFonts w:cs="Times New Roman"/>
          <w:szCs w:val="28"/>
        </w:rPr>
        <w:t xml:space="preserve"> </w:t>
      </w:r>
      <w:r w:rsidR="00AC7CEB" w:rsidRPr="00C53897">
        <w:rPr>
          <w:rFonts w:cs="Times New Roman"/>
          <w:b/>
          <w:bCs/>
          <w:szCs w:val="28"/>
        </w:rPr>
        <w:t>10 – 16 – 2 – 8 – 10</w:t>
      </w:r>
      <w:r w:rsidRPr="00D97044">
        <w:rPr>
          <w:rFonts w:cs="Times New Roman"/>
          <w:szCs w:val="28"/>
        </w:rPr>
        <w:t>.</w:t>
      </w:r>
    </w:p>
    <w:p w14:paraId="093AC611" w14:textId="77777777" w:rsidR="00786C8D" w:rsidRPr="00786C8D" w:rsidRDefault="00D97044" w:rsidP="00D97044">
      <w:pPr>
        <w:pStyle w:val="a6"/>
        <w:numPr>
          <w:ilvl w:val="0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Заданы целые числа по абсолютной величине </w:t>
      </w:r>
      <w:r w:rsidRPr="00D97044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A</w:t>
      </w:r>
      <w:r w:rsidRPr="00D97044">
        <w:rPr>
          <w:rFonts w:cs="Times New Roman"/>
          <w:szCs w:val="28"/>
        </w:rPr>
        <w:t xml:space="preserve">| </w:t>
      </w:r>
      <w:r>
        <w:rPr>
          <w:rFonts w:cs="Times New Roman"/>
          <w:szCs w:val="28"/>
        </w:rPr>
        <w:t xml:space="preserve">и </w:t>
      </w:r>
      <w:r w:rsidRPr="00D97044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D97044">
        <w:rPr>
          <w:rFonts w:cs="Times New Roman"/>
          <w:szCs w:val="28"/>
        </w:rPr>
        <w:t>|</w:t>
      </w:r>
      <w:r w:rsidR="00AC7CEB" w:rsidRPr="00AC7CEB">
        <w:rPr>
          <w:rFonts w:cs="Times New Roman"/>
          <w:szCs w:val="28"/>
        </w:rPr>
        <w:t xml:space="preserve">, </w:t>
      </w:r>
      <w:r w:rsidR="00AC7CEB">
        <w:rPr>
          <w:rFonts w:cs="Times New Roman"/>
          <w:szCs w:val="28"/>
        </w:rPr>
        <w:t>где числ</w:t>
      </w:r>
      <w:r w:rsidR="00786C8D">
        <w:rPr>
          <w:rFonts w:cs="Times New Roman"/>
          <w:szCs w:val="28"/>
        </w:rPr>
        <w:t>а</w:t>
      </w:r>
      <w:r w:rsidR="00AC7CEB">
        <w:rPr>
          <w:rFonts w:cs="Times New Roman"/>
          <w:szCs w:val="28"/>
        </w:rPr>
        <w:t xml:space="preserve"> </w:t>
      </w:r>
    </w:p>
    <w:p w14:paraId="40B2982C" w14:textId="77777777" w:rsidR="00786C8D" w:rsidRPr="00786C8D" w:rsidRDefault="00786C8D" w:rsidP="00786C8D">
      <w:pPr>
        <w:pStyle w:val="a6"/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0C49973B" w14:textId="1515579A" w:rsidR="00786C8D" w:rsidRPr="00786C8D" w:rsidRDefault="00786C8D" w:rsidP="00786C8D">
      <w:pPr>
        <w:pStyle w:val="a6"/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A</w:t>
      </w:r>
      <w:r w:rsidRPr="00786C8D">
        <w:rPr>
          <w:rFonts w:eastAsia="Times New Roman" w:cs="Times New Roman"/>
          <w:szCs w:val="28"/>
          <w:lang w:eastAsia="ru-RU"/>
        </w:rPr>
        <w:t xml:space="preserve"> = 167</w:t>
      </w:r>
      <w:r w:rsidRPr="00786C8D">
        <w:rPr>
          <w:rFonts w:eastAsia="Times New Roman" w:cs="Times New Roman"/>
          <w:szCs w:val="28"/>
          <w:vertAlign w:val="subscript"/>
          <w:lang w:eastAsia="ru-RU"/>
        </w:rPr>
        <w:t>10</w:t>
      </w:r>
      <w:r w:rsidRPr="00786C8D">
        <w:rPr>
          <w:rFonts w:eastAsia="Times New Roman" w:cs="Times New Roman"/>
          <w:szCs w:val="28"/>
          <w:lang w:eastAsia="ru-RU"/>
        </w:rPr>
        <w:t> =</w:t>
      </w:r>
      <w:r w:rsidR="00BB5B63">
        <w:rPr>
          <w:rFonts w:eastAsia="Times New Roman" w:cs="Times New Roman"/>
          <w:szCs w:val="28"/>
          <w:lang w:val="en-US" w:eastAsia="ru-RU"/>
        </w:rPr>
        <w:t xml:space="preserve"> </w:t>
      </w:r>
      <w:r w:rsidR="00E33D46">
        <w:rPr>
          <w:rFonts w:eastAsia="Times New Roman" w:cs="Times New Roman"/>
          <w:szCs w:val="28"/>
          <w:lang w:val="en-US" w:eastAsia="ru-RU"/>
        </w:rPr>
        <w:t>0</w:t>
      </w:r>
      <w:r w:rsidRPr="00786C8D">
        <w:rPr>
          <w:rFonts w:eastAsia="Times New Roman" w:cs="Times New Roman"/>
          <w:szCs w:val="28"/>
          <w:lang w:eastAsia="ru-RU"/>
        </w:rPr>
        <w:t>10 100 111</w:t>
      </w:r>
      <w:r w:rsidRPr="00786C8D">
        <w:rPr>
          <w:rFonts w:eastAsia="Times New Roman" w:cs="Times New Roman"/>
          <w:szCs w:val="28"/>
          <w:vertAlign w:val="subscript"/>
          <w:lang w:eastAsia="ru-RU"/>
        </w:rPr>
        <w:t>2</w:t>
      </w:r>
    </w:p>
    <w:p w14:paraId="7E3B5E52" w14:textId="0A91C3E8" w:rsidR="00786C8D" w:rsidRPr="00786C8D" w:rsidRDefault="00786C8D" w:rsidP="00786C8D">
      <w:pPr>
        <w:pStyle w:val="a6"/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86C8D">
        <w:rPr>
          <w:rFonts w:cs="Times New Roman"/>
          <w:szCs w:val="28"/>
          <w:lang w:val="en-US"/>
        </w:rPr>
        <w:t xml:space="preserve">B = </w:t>
      </w:r>
      <w:r w:rsidRPr="00786C8D">
        <w:rPr>
          <w:rFonts w:eastAsia="Times New Roman" w:cs="Times New Roman"/>
          <w:szCs w:val="28"/>
          <w:lang w:eastAsia="ru-RU"/>
        </w:rPr>
        <w:t>59</w:t>
      </w:r>
      <w:r w:rsidRPr="00786C8D">
        <w:rPr>
          <w:rFonts w:eastAsia="Times New Roman" w:cs="Times New Roman"/>
          <w:szCs w:val="28"/>
          <w:vertAlign w:val="subscript"/>
          <w:lang w:eastAsia="ru-RU"/>
        </w:rPr>
        <w:t>10</w:t>
      </w:r>
      <w:r w:rsidRPr="00786C8D">
        <w:rPr>
          <w:rFonts w:eastAsia="Times New Roman" w:cs="Times New Roman"/>
          <w:szCs w:val="28"/>
          <w:lang w:eastAsia="ru-RU"/>
        </w:rPr>
        <w:t> </w:t>
      </w:r>
      <w:r w:rsidR="004E16C5">
        <w:rPr>
          <w:rFonts w:eastAsia="Times New Roman" w:cs="Times New Roman"/>
          <w:szCs w:val="28"/>
          <w:lang w:val="en-US" w:eastAsia="ru-RU"/>
        </w:rPr>
        <w:t xml:space="preserve">  </w:t>
      </w:r>
      <w:r w:rsidRPr="00786C8D">
        <w:rPr>
          <w:rFonts w:eastAsia="Times New Roman" w:cs="Times New Roman"/>
          <w:szCs w:val="28"/>
          <w:lang w:eastAsia="ru-RU"/>
        </w:rPr>
        <w:t>=</w:t>
      </w:r>
      <w:r w:rsidR="00BB5B63">
        <w:rPr>
          <w:rFonts w:eastAsia="Times New Roman" w:cs="Times New Roman"/>
          <w:szCs w:val="28"/>
          <w:lang w:val="en-US" w:eastAsia="ru-RU"/>
        </w:rPr>
        <w:t xml:space="preserve"> 000</w:t>
      </w:r>
      <w:r w:rsidR="003B7E86">
        <w:rPr>
          <w:rFonts w:eastAsia="Times New Roman" w:cs="Times New Roman"/>
          <w:szCs w:val="28"/>
          <w:lang w:val="en-US" w:eastAsia="ru-RU"/>
        </w:rPr>
        <w:t xml:space="preserve"> </w:t>
      </w:r>
      <w:r w:rsidRPr="00786C8D">
        <w:rPr>
          <w:rFonts w:eastAsia="Times New Roman" w:cs="Times New Roman"/>
          <w:szCs w:val="28"/>
          <w:lang w:eastAsia="ru-RU"/>
        </w:rPr>
        <w:t>111 011</w:t>
      </w:r>
      <w:r w:rsidRPr="00786C8D">
        <w:rPr>
          <w:rFonts w:eastAsia="Times New Roman" w:cs="Times New Roman"/>
          <w:szCs w:val="28"/>
          <w:vertAlign w:val="subscript"/>
          <w:lang w:eastAsia="ru-RU"/>
        </w:rPr>
        <w:t>2</w:t>
      </w:r>
    </w:p>
    <w:p w14:paraId="157D8AFC" w14:textId="77777777" w:rsidR="00786C8D" w:rsidRPr="00786C8D" w:rsidRDefault="00786C8D" w:rsidP="00786C8D">
      <w:pPr>
        <w:spacing w:after="0"/>
        <w:rPr>
          <w:rFonts w:cs="Times New Roman"/>
          <w:szCs w:val="28"/>
        </w:rPr>
      </w:pPr>
    </w:p>
    <w:p w14:paraId="08D8B395" w14:textId="00569ACE" w:rsidR="00D97044" w:rsidRDefault="00D97044" w:rsidP="00786C8D">
      <w:pPr>
        <w:pStyle w:val="a6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Представить числа в двоичной системе счисления и выполнить сложение знаковых чисел</w:t>
      </w:r>
      <w:r w:rsidRPr="00D97044">
        <w:rPr>
          <w:rFonts w:cs="Times New Roman"/>
          <w:szCs w:val="28"/>
        </w:rPr>
        <w:t>:</w:t>
      </w:r>
    </w:p>
    <w:p w14:paraId="7C6E0323" w14:textId="77777777" w:rsidR="003773E1" w:rsidRDefault="003773E1" w:rsidP="003773E1">
      <w:pPr>
        <w:pStyle w:val="a6"/>
        <w:numPr>
          <w:ilvl w:val="2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-A+B, </w:t>
      </w:r>
      <w:r>
        <w:rPr>
          <w:rFonts w:cs="Times New Roman"/>
          <w:szCs w:val="28"/>
        </w:rPr>
        <w:t>обратный код</w:t>
      </w:r>
    </w:p>
    <w:p w14:paraId="237B55C5" w14:textId="77777777" w:rsidR="003773E1" w:rsidRDefault="003773E1" w:rsidP="003773E1">
      <w:pPr>
        <w:pStyle w:val="a6"/>
        <w:numPr>
          <w:ilvl w:val="2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А+(-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)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дополнительный код</w:t>
      </w:r>
    </w:p>
    <w:p w14:paraId="4D962A60" w14:textId="77777777" w:rsidR="003773E1" w:rsidRDefault="003773E1" w:rsidP="003773E1">
      <w:pPr>
        <w:pStyle w:val="a6"/>
        <w:numPr>
          <w:ilvl w:val="2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-A+(-B), </w:t>
      </w:r>
      <w:r>
        <w:rPr>
          <w:rFonts w:cs="Times New Roman"/>
          <w:szCs w:val="28"/>
        </w:rPr>
        <w:t>дополнительный код</w:t>
      </w:r>
    </w:p>
    <w:p w14:paraId="14E48D7A" w14:textId="77777777" w:rsidR="003773E1" w:rsidRDefault="003773E1" w:rsidP="003773E1">
      <w:pPr>
        <w:spacing w:after="0"/>
        <w:rPr>
          <w:rFonts w:cs="Times New Roman"/>
          <w:szCs w:val="28"/>
        </w:rPr>
      </w:pPr>
    </w:p>
    <w:p w14:paraId="1F144AAD" w14:textId="77777777" w:rsidR="003773E1" w:rsidRPr="003773E1" w:rsidRDefault="003773E1" w:rsidP="003773E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представить в прямом коде</w:t>
      </w:r>
      <w:r w:rsidRPr="003773E1">
        <w:rPr>
          <w:rFonts w:cs="Times New Roman"/>
          <w:szCs w:val="28"/>
        </w:rPr>
        <w:t>.</w:t>
      </w:r>
    </w:p>
    <w:p w14:paraId="6881A204" w14:textId="77777777" w:rsidR="00F05647" w:rsidRDefault="000D4D7D" w:rsidP="00F05647">
      <w:pPr>
        <w:pStyle w:val="a4"/>
        <w:spacing w:after="120"/>
      </w:pPr>
      <w:r>
        <w:t>Теоретические сведения</w:t>
      </w:r>
    </w:p>
    <w:p w14:paraId="5031651E" w14:textId="77777777" w:rsidR="00443EBD" w:rsidRDefault="00443EBD" w:rsidP="00443EBD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 </w:t>
      </w:r>
      <w:r w:rsidRPr="00443EBD">
        <w:rPr>
          <w:rFonts w:cs="Times New Roman"/>
          <w:b/>
          <w:bCs/>
          <w:szCs w:val="28"/>
        </w:rPr>
        <w:t>системой счисления</w:t>
      </w:r>
      <w:r>
        <w:rPr>
          <w:rFonts w:cs="Times New Roman"/>
          <w:szCs w:val="28"/>
        </w:rPr>
        <w:t xml:space="preserve"> понимается способ представления чисел с помощью символов некоторого алфавита</w:t>
      </w:r>
      <w:r w:rsidRPr="00443EB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называемых цифрами и соответствующие ему правила действия над числами</w:t>
      </w:r>
      <w:r w:rsidRPr="00443EBD">
        <w:rPr>
          <w:rFonts w:cs="Times New Roman"/>
          <w:szCs w:val="28"/>
        </w:rPr>
        <w:t>.</w:t>
      </w:r>
    </w:p>
    <w:p w14:paraId="12011ECC" w14:textId="77777777" w:rsidR="00443EBD" w:rsidRDefault="00443EBD" w:rsidP="00C94F96">
      <w:pPr>
        <w:spacing w:after="0"/>
        <w:ind w:firstLine="708"/>
        <w:rPr>
          <w:shd w:val="clear" w:color="auto" w:fill="FFFFFF"/>
        </w:rPr>
      </w:pPr>
      <w:r>
        <w:rPr>
          <w:shd w:val="clear" w:color="auto" w:fill="FFFFFF"/>
        </w:rPr>
        <w:t>Для перевода чисел из десятичной системы счисления в любую другую, необходимо делить десятичное число на основание системы, в которую переводят, сохраняя при этом остатки от каждого деления. Результат формируется справа налево. Деление продолжается до тех пор, пока результат деления не станет меньше делителя.</w:t>
      </w:r>
    </w:p>
    <w:p w14:paraId="500724FE" w14:textId="77777777" w:rsidR="00443EBD" w:rsidRDefault="00443EBD" w:rsidP="00C94F96">
      <w:pPr>
        <w:spacing w:after="0"/>
        <w:ind w:firstLine="708"/>
        <w:rPr>
          <w:color w:val="000000"/>
          <w:shd w:val="clear" w:color="auto" w:fill="FFFFFF"/>
        </w:rPr>
      </w:pPr>
      <w:r>
        <w:rPr>
          <w:rFonts w:cs="Times New Roman"/>
        </w:rPr>
        <w:t xml:space="preserve">Для перевода в десятичную систему требуется </w:t>
      </w:r>
      <w:r w:rsidR="00C94F96">
        <w:rPr>
          <w:rFonts w:cs="Times New Roman"/>
        </w:rPr>
        <w:t>представить число в развернутой форме</w:t>
      </w:r>
      <w:r w:rsidR="00C94F96" w:rsidRPr="00C94F96">
        <w:rPr>
          <w:rFonts w:cs="Times New Roman"/>
        </w:rPr>
        <w:t xml:space="preserve">. </w:t>
      </w:r>
      <w:r w:rsidR="00C94F96">
        <w:rPr>
          <w:color w:val="000000"/>
          <w:shd w:val="clear" w:color="auto" w:fill="FFFFFF"/>
        </w:rPr>
        <w:t xml:space="preserve">При этом основание системы счисления должно быть представлено в десятичной системе счисления. </w:t>
      </w:r>
      <w:r w:rsidR="00D127FD">
        <w:rPr>
          <w:color w:val="000000"/>
          <w:shd w:val="clear" w:color="auto" w:fill="FFFFFF"/>
        </w:rPr>
        <w:t>После этого нужно</w:t>
      </w:r>
      <w:r w:rsidR="00C94F96" w:rsidRPr="00C94F96">
        <w:rPr>
          <w:color w:val="000000"/>
          <w:shd w:val="clear" w:color="auto" w:fill="FFFFFF"/>
        </w:rPr>
        <w:t xml:space="preserve"> </w:t>
      </w:r>
      <w:r w:rsidR="00C94F96">
        <w:rPr>
          <w:color w:val="000000"/>
          <w:shd w:val="clear" w:color="auto" w:fill="FFFFFF"/>
        </w:rPr>
        <w:t>найти сумму ряда и полученное число будет являться значением числа в десятичной системе счисления.</w:t>
      </w:r>
    </w:p>
    <w:p w14:paraId="3D22F68C" w14:textId="77777777" w:rsidR="00F05647" w:rsidRPr="008062C5" w:rsidRDefault="00F05647" w:rsidP="00C94F96">
      <w:pPr>
        <w:spacing w:after="0"/>
        <w:ind w:firstLine="708"/>
        <w:rPr>
          <w:rFonts w:cs="Times New Roman"/>
        </w:rPr>
      </w:pPr>
      <w:r w:rsidRPr="00F05647">
        <w:rPr>
          <w:rFonts w:cs="Times New Roman"/>
          <w:b/>
          <w:bCs/>
        </w:rPr>
        <w:t>Прямой, обратный и дополнительный коды двоичного числа</w:t>
      </w:r>
      <w:r w:rsidRPr="00F05647">
        <w:rPr>
          <w:rFonts w:cs="Times New Roman"/>
        </w:rPr>
        <w:t xml:space="preserve"> — способы представления двоичных чисел с фиксированной запятой в компьютерной (микроконтроллерной) арифметике, предназначенные для записи отрицательных и неотрицательных чисел</w:t>
      </w:r>
      <w:r w:rsidR="008062C5" w:rsidRPr="008062C5">
        <w:rPr>
          <w:rFonts w:cs="Times New Roman"/>
        </w:rPr>
        <w:t>.</w:t>
      </w:r>
    </w:p>
    <w:p w14:paraId="01591D46" w14:textId="77777777" w:rsidR="00443EBD" w:rsidRDefault="00F05647" w:rsidP="00D9704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05647">
        <w:rPr>
          <w:rFonts w:cs="Times New Roman"/>
          <w:b/>
          <w:bCs/>
          <w:szCs w:val="28"/>
        </w:rPr>
        <w:t>Прямой код</w:t>
      </w:r>
      <w:r w:rsidRPr="00F05647">
        <w:rPr>
          <w:rFonts w:cs="Times New Roman"/>
          <w:szCs w:val="28"/>
        </w:rPr>
        <w:t xml:space="preserve"> — способ представления двоичных чисел с фиксированной запятой. Главным образом используется для записи неотрицательных чисел</w:t>
      </w:r>
    </w:p>
    <w:p w14:paraId="52C4B3B0" w14:textId="42FE8946" w:rsidR="00F05647" w:rsidRDefault="00F05647" w:rsidP="00D9704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F05647">
        <w:rPr>
          <w:rFonts w:cs="Times New Roman"/>
          <w:b/>
          <w:bCs/>
          <w:szCs w:val="28"/>
        </w:rPr>
        <w:t>Обратный код</w:t>
      </w:r>
      <w:r w:rsidRPr="00F05647">
        <w:rPr>
          <w:rFonts w:cs="Times New Roman"/>
          <w:szCs w:val="28"/>
        </w:rPr>
        <w:t xml:space="preserve"> — </w:t>
      </w:r>
      <w:r w:rsidR="006F2DC7" w:rsidRPr="00F05647">
        <w:rPr>
          <w:rFonts w:cs="Times New Roman"/>
          <w:szCs w:val="28"/>
        </w:rPr>
        <w:t>способ представления двоичных чисел</w:t>
      </w:r>
      <w:r w:rsidRPr="00F05647">
        <w:rPr>
          <w:rFonts w:cs="Times New Roman"/>
          <w:szCs w:val="28"/>
        </w:rPr>
        <w:t>, позволяющий вычесть одно число из другого, используя только операцию сложения. Обратный двоичный код положительного числа состоит из одноразрядного кода знака (битового знака) — двоичной цифры 0, за которым следует значение числа. Обратный двоичный код отрицательного числа состоит из одноразрядного кода знака (битового знака) — двоичной цифры 1, за которым следует инвертированное значение положительного числа.</w:t>
      </w:r>
    </w:p>
    <w:p w14:paraId="5F2E35B0" w14:textId="77777777" w:rsidR="006E43B1" w:rsidRDefault="00F05647" w:rsidP="00D9704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05647">
        <w:rPr>
          <w:rFonts w:cs="Times New Roman"/>
          <w:b/>
          <w:bCs/>
          <w:szCs w:val="28"/>
        </w:rPr>
        <w:t>Дополнительный код</w:t>
      </w:r>
      <w:r w:rsidRPr="00F05647">
        <w:rPr>
          <w:rFonts w:cs="Times New Roman"/>
          <w:szCs w:val="28"/>
        </w:rPr>
        <w:t xml:space="preserve"> — наиболее распространенный способ представления отрицательных чисел. Он позволяет заменить операцию вычитания на операцию сложения и сделать операции сложения и вычитания одинаковыми для знаковых и беззнаковых чисел.</w:t>
      </w:r>
      <w:r>
        <w:rPr>
          <w:rFonts w:cs="Times New Roman"/>
          <w:szCs w:val="28"/>
        </w:rPr>
        <w:t xml:space="preserve"> </w:t>
      </w:r>
      <w:r w:rsidRPr="00F05647">
        <w:rPr>
          <w:rFonts w:cs="Times New Roman"/>
          <w:szCs w:val="28"/>
        </w:rPr>
        <w:t>В дополнительном коде (как и в прямом и обратном) старший разряд отводится для представления знака числа (знаковый бит).</w:t>
      </w:r>
      <w:r w:rsidR="00100337" w:rsidRPr="00100337">
        <w:rPr>
          <w:rFonts w:cs="Times New Roman"/>
          <w:szCs w:val="28"/>
        </w:rPr>
        <w:t xml:space="preserve"> </w:t>
      </w:r>
      <w:r w:rsidR="006E43B1">
        <w:rPr>
          <w:rFonts w:cs="Times New Roman"/>
          <w:szCs w:val="28"/>
        </w:rPr>
        <w:t>Дополнительный код отрицательного числа можно получить следующим способом</w:t>
      </w:r>
      <w:r w:rsidR="006E43B1" w:rsidRPr="006E43B1">
        <w:rPr>
          <w:rFonts w:cs="Times New Roman"/>
          <w:szCs w:val="28"/>
        </w:rPr>
        <w:t>:</w:t>
      </w:r>
    </w:p>
    <w:p w14:paraId="0ACE8293" w14:textId="77777777" w:rsidR="006E43B1" w:rsidRDefault="006E43B1" w:rsidP="006E43B1">
      <w:pPr>
        <w:pStyle w:val="a6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6E43B1">
        <w:rPr>
          <w:rFonts w:cs="Times New Roman"/>
          <w:szCs w:val="28"/>
        </w:rPr>
        <w:t>инвертируем значение отрицательного числа, записанного в прямом коде (знаковый бит не трогаем)</w:t>
      </w:r>
    </w:p>
    <w:p w14:paraId="2F73E884" w14:textId="77777777" w:rsidR="006E43B1" w:rsidRPr="006E43B1" w:rsidRDefault="006E43B1" w:rsidP="006E43B1">
      <w:pPr>
        <w:pStyle w:val="a6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6E43B1">
        <w:rPr>
          <w:rFonts w:cs="Times New Roman"/>
          <w:szCs w:val="28"/>
        </w:rPr>
        <w:t>к полученной инверсии прибавляем 1</w:t>
      </w:r>
    </w:p>
    <w:p w14:paraId="0CABE2C1" w14:textId="77777777" w:rsidR="00D847B4" w:rsidRDefault="000D4D7D" w:rsidP="00D847B4">
      <w:pPr>
        <w:pStyle w:val="a4"/>
        <w:spacing w:after="120"/>
      </w:pPr>
      <w:r>
        <w:t>Выполнение работы</w:t>
      </w:r>
    </w:p>
    <w:p w14:paraId="53686915" w14:textId="11F96B69" w:rsidR="00D4447C" w:rsidRPr="006E5BD2" w:rsidRDefault="00FE7B45" w:rsidP="00F333C5">
      <w:pPr>
        <w:spacing w:after="150" w:line="240" w:lineRule="auto"/>
        <w:jc w:val="lef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6E5BD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Первое задание:</w:t>
      </w:r>
    </w:p>
    <w:p w14:paraId="289A4A5A" w14:textId="5B474E6B" w:rsidR="000678F0" w:rsidRPr="0069464F" w:rsidRDefault="0069464F" w:rsidP="00F10BC4">
      <w:pPr>
        <w:spacing w:after="15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из </w:t>
      </w:r>
      <w:r w:rsidR="000678F0" w:rsidRPr="00F10BC4">
        <w:rPr>
          <w:rFonts w:eastAsia="Times New Roman" w:cs="Times New Roman"/>
          <w:b/>
          <w:bCs/>
          <w:color w:val="000000"/>
          <w:szCs w:val="28"/>
          <w:lang w:eastAsia="ru-RU"/>
        </w:rPr>
        <w:t>10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-й</w:t>
      </w:r>
      <w:r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в </w:t>
      </w:r>
      <w:r w:rsidR="00961585" w:rsidRPr="00F10BC4">
        <w:rPr>
          <w:rFonts w:eastAsia="Times New Roman" w:cs="Times New Roman"/>
          <w:b/>
          <w:bCs/>
          <w:color w:val="000000"/>
          <w:szCs w:val="28"/>
          <w:lang w:val="en-US" w:eastAsia="ru-RU"/>
        </w:rPr>
        <w:t>16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-ю</w:t>
      </w:r>
    </w:p>
    <w:p w14:paraId="0DDC8E7B" w14:textId="6CED753F" w:rsidR="00EB4A82" w:rsidRPr="00EB4A82" w:rsidRDefault="00EB4A82" w:rsidP="00F333C5">
      <w:pPr>
        <w:spacing w:after="150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 помощи деления на 16 получаем: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310"/>
        <w:gridCol w:w="100"/>
      </w:tblGrid>
      <w:tr w:rsidR="00841FD6" w:rsidRPr="00841FD6" w14:paraId="05C2B1A8" w14:textId="77777777" w:rsidTr="00841FD6">
        <w:tc>
          <w:tcPr>
            <w:tcW w:w="0" w:type="auto"/>
            <w:vAlign w:val="center"/>
            <w:hideMark/>
          </w:tcPr>
          <w:p w14:paraId="621D464C" w14:textId="7FE12E43" w:rsidR="00841FD6" w:rsidRPr="00841FD6" w:rsidRDefault="000678F0" w:rsidP="00841FD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4228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841FD6" w:rsidRPr="00841FD6">
              <w:rPr>
                <w:rFonts w:eastAsia="Times New Roman" w:cs="Times New Roman"/>
                <w:color w:val="000000"/>
                <w:szCs w:val="28"/>
                <w:lang w:eastAsia="ru-RU"/>
              </w:rPr>
              <w:t>167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181EC946" w14:textId="4DAE5FCA" w:rsidR="00841FD6" w:rsidRPr="00841FD6" w:rsidRDefault="00EB4A82" w:rsidP="00841FD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42286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94" w:type="dxa"/>
            <w:vAlign w:val="center"/>
            <w:hideMark/>
          </w:tcPr>
          <w:p w14:paraId="701C38FA" w14:textId="77777777" w:rsidR="00841FD6" w:rsidRPr="00841FD6" w:rsidRDefault="00841FD6" w:rsidP="00841FD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41FD6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841FD6" w:rsidRPr="00841FD6" w14:paraId="066D4428" w14:textId="77777777" w:rsidTr="00841FD6">
        <w:tc>
          <w:tcPr>
            <w:tcW w:w="0" w:type="auto"/>
            <w:vAlign w:val="center"/>
            <w:hideMark/>
          </w:tcPr>
          <w:p w14:paraId="19261DA0" w14:textId="4C21770F" w:rsidR="00841FD6" w:rsidRPr="00841FD6" w:rsidRDefault="00841FD6" w:rsidP="00841FD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41FD6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-16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664B4150" w14:textId="34B78C92" w:rsidR="00841FD6" w:rsidRPr="00841FD6" w:rsidRDefault="00841FD6" w:rsidP="00841FD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422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015911F" w14:textId="77777777" w:rsidR="00841FD6" w:rsidRPr="00841FD6" w:rsidRDefault="00841FD6" w:rsidP="00841FD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41FD6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841FD6" w:rsidRPr="00841FD6" w14:paraId="2ACC2631" w14:textId="77777777" w:rsidTr="00841FD6">
        <w:tc>
          <w:tcPr>
            <w:tcW w:w="0" w:type="auto"/>
            <w:gridSpan w:val="3"/>
            <w:vAlign w:val="center"/>
            <w:hideMark/>
          </w:tcPr>
          <w:p w14:paraId="28DC699B" w14:textId="77777777" w:rsidR="00841FD6" w:rsidRPr="00841FD6" w:rsidRDefault="00841FD6" w:rsidP="00841FD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41FD6">
              <w:rPr>
                <w:rFonts w:eastAsia="Times New Roman" w:cs="Times New Roman"/>
                <w:color w:val="000000"/>
                <w:szCs w:val="28"/>
                <w:lang w:eastAsia="ru-RU"/>
              </w:rPr>
              <w:t>   7</w:t>
            </w:r>
          </w:p>
        </w:tc>
      </w:tr>
    </w:tbl>
    <w:p w14:paraId="76209A52" w14:textId="629C582E" w:rsidR="00242286" w:rsidRDefault="00242286" w:rsidP="00F333C5">
      <w:pPr>
        <w:spacing w:after="150" w:line="24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 w:rsidRPr="00242286">
        <w:rPr>
          <w:rFonts w:eastAsia="Times New Roman" w:cs="Times New Roman"/>
          <w:color w:val="000000"/>
          <w:szCs w:val="28"/>
          <w:lang w:eastAsia="ru-RU"/>
        </w:rPr>
        <w:t>Получаем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A7</w:t>
      </w:r>
      <w:r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16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14:paraId="0E1459F0" w14:textId="1C933282" w:rsidR="008C6E79" w:rsidRDefault="008C6E79" w:rsidP="00F333C5">
      <w:pPr>
        <w:spacing w:after="150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Теперь переводим значение после </w:t>
      </w:r>
      <w:r w:rsidR="00A510B8">
        <w:rPr>
          <w:rFonts w:eastAsia="Times New Roman" w:cs="Times New Roman"/>
          <w:color w:val="000000"/>
          <w:szCs w:val="28"/>
          <w:lang w:eastAsia="ru-RU"/>
        </w:rPr>
        <w:t>запятой,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а именно 59</w:t>
      </w:r>
      <w:r w:rsidRPr="008C6E79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73211E00" w14:textId="41C52E76" w:rsidR="00A510B8" w:rsidRDefault="002D498A" w:rsidP="00F333C5">
      <w:pPr>
        <w:spacing w:after="150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0,59 * 16 = 9,44</w:t>
      </w:r>
    </w:p>
    <w:p w14:paraId="449434AA" w14:textId="581B29C5" w:rsidR="002D498A" w:rsidRDefault="002D498A" w:rsidP="00F333C5">
      <w:pPr>
        <w:spacing w:after="150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0,44 * 16 = 7,44</w:t>
      </w:r>
    </w:p>
    <w:p w14:paraId="251E55B7" w14:textId="07EF02E5" w:rsidR="002D498A" w:rsidRDefault="002D498A" w:rsidP="00F333C5">
      <w:pPr>
        <w:spacing w:after="150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0,04 * 16 = 0,64</w:t>
      </w:r>
    </w:p>
    <w:p w14:paraId="774EBFCA" w14:textId="35632D0B" w:rsidR="00D0459E" w:rsidRDefault="00D0459E" w:rsidP="00F333C5">
      <w:pPr>
        <w:spacing w:after="150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Итог: 167,59</w:t>
      </w:r>
      <w:r w:rsidR="00531AFC">
        <w:rPr>
          <w:rFonts w:eastAsia="Times New Roman" w:cs="Times New Roman"/>
          <w:color w:val="000000"/>
          <w:szCs w:val="28"/>
          <w:vertAlign w:val="subscript"/>
          <w:lang w:eastAsia="ru-RU"/>
        </w:rPr>
        <w:t>10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А7,97</w:t>
      </w:r>
      <w:r w:rsidR="00531AFC">
        <w:rPr>
          <w:rFonts w:eastAsia="Times New Roman" w:cs="Times New Roman"/>
          <w:color w:val="000000"/>
          <w:szCs w:val="28"/>
          <w:vertAlign w:val="subscript"/>
          <w:lang w:eastAsia="ru-RU"/>
        </w:rPr>
        <w:t>16</w:t>
      </w:r>
    </w:p>
    <w:p w14:paraId="38C3C3DB" w14:textId="0FBF3D1E" w:rsidR="00531AFC" w:rsidRDefault="00511A4A" w:rsidP="00511A4A">
      <w:pPr>
        <w:spacing w:after="15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из 16-й в </w:t>
      </w:r>
      <w:r w:rsidR="00D30D81">
        <w:rPr>
          <w:rFonts w:eastAsia="Times New Roman" w:cs="Times New Roman"/>
          <w:b/>
          <w:bCs/>
          <w:color w:val="000000"/>
          <w:szCs w:val="28"/>
          <w:lang w:eastAsia="ru-RU"/>
        </w:rPr>
        <w:t>2-ю</w:t>
      </w:r>
    </w:p>
    <w:p w14:paraId="36985DFF" w14:textId="47C09CE3" w:rsidR="007A6889" w:rsidRPr="00D20E04" w:rsidRDefault="007340D7" w:rsidP="007A6889">
      <w:pPr>
        <w:spacing w:after="150" w:line="240" w:lineRule="auto"/>
        <w:rPr>
          <w:rFonts w:eastAsia="Times New Roman" w:cs="Times New Roman"/>
          <w:color w:val="000000"/>
          <w:szCs w:val="28"/>
          <w:vertAlign w:val="subscript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 </w:t>
      </w:r>
      <w:r w:rsidR="00C4395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A6889">
        <w:rPr>
          <w:rFonts w:eastAsia="Times New Roman" w:cs="Times New Roman"/>
          <w:color w:val="000000"/>
          <w:szCs w:val="28"/>
          <w:lang w:eastAsia="ru-RU"/>
        </w:rPr>
        <w:t>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    </w:t>
      </w:r>
      <w:r w:rsidR="007A6889">
        <w:rPr>
          <w:rFonts w:eastAsia="Times New Roman" w:cs="Times New Roman"/>
          <w:color w:val="000000"/>
          <w:szCs w:val="28"/>
          <w:lang w:eastAsia="ru-RU"/>
        </w:rPr>
        <w:t>7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 xml:space="preserve">  </w:t>
      </w:r>
      <w:r w:rsidR="007A6889">
        <w:rPr>
          <w:rFonts w:eastAsia="Times New Roman" w:cs="Times New Roman"/>
          <w:color w:val="000000"/>
          <w:szCs w:val="28"/>
          <w:lang w:eastAsia="ru-RU"/>
        </w:rPr>
        <w:t>,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   </w:t>
      </w:r>
      <w:r w:rsidR="007A6889">
        <w:rPr>
          <w:rFonts w:eastAsia="Times New Roman" w:cs="Times New Roman"/>
          <w:color w:val="000000"/>
          <w:szCs w:val="28"/>
          <w:lang w:eastAsia="ru-RU"/>
        </w:rPr>
        <w:t>9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     </w:t>
      </w:r>
      <w:r w:rsidR="007A6889">
        <w:rPr>
          <w:rFonts w:eastAsia="Times New Roman" w:cs="Times New Roman"/>
          <w:color w:val="000000"/>
          <w:szCs w:val="28"/>
          <w:lang w:eastAsia="ru-RU"/>
        </w:rPr>
        <w:t>7</w:t>
      </w:r>
      <w:r w:rsidR="00D20E04">
        <w:rPr>
          <w:rFonts w:eastAsia="Times New Roman" w:cs="Times New Roman"/>
          <w:color w:val="000000"/>
          <w:szCs w:val="28"/>
          <w:lang w:eastAsia="ru-RU"/>
        </w:rPr>
        <w:t xml:space="preserve">  </w:t>
      </w:r>
      <w:r w:rsidR="00EA3AC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20E04">
        <w:rPr>
          <w:rFonts w:eastAsia="Times New Roman" w:cs="Times New Roman"/>
          <w:color w:val="000000"/>
          <w:szCs w:val="28"/>
          <w:vertAlign w:val="subscript"/>
          <w:lang w:eastAsia="ru-RU"/>
        </w:rPr>
        <w:t>10</w:t>
      </w:r>
    </w:p>
    <w:p w14:paraId="279D0655" w14:textId="561F14DC" w:rsidR="007A6889" w:rsidRDefault="007A6889" w:rsidP="007A6889">
      <w:pPr>
        <w:spacing w:after="15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1010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0111</w:t>
      </w:r>
      <w:r w:rsidR="0012328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,</w:t>
      </w:r>
      <w:proofErr w:type="gramEnd"/>
      <w:r w:rsidR="0012328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1001 0111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1701038" w14:textId="6C585CC6" w:rsidR="00882C6F" w:rsidRDefault="00882C6F" w:rsidP="007A6889">
      <w:pPr>
        <w:spacing w:after="15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4EC191C" w14:textId="77777777" w:rsidR="00C0243A" w:rsidRPr="007A6889" w:rsidRDefault="00C0243A" w:rsidP="007A6889">
      <w:pPr>
        <w:spacing w:after="15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A759515" w14:textId="2B4ACB0F" w:rsidR="002875E4" w:rsidRDefault="00882C6F" w:rsidP="00882C6F">
      <w:pPr>
        <w:spacing w:after="15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из 2-й в 10-ю</w:t>
      </w:r>
    </w:p>
    <w:p w14:paraId="6F5CCC86" w14:textId="704B2D10" w:rsidR="00882C6F" w:rsidRDefault="00913EE5" w:rsidP="00882C6F">
      <w:pPr>
        <w:spacing w:after="15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 * 8</w:t>
      </w:r>
      <w:r>
        <w:rPr>
          <w:rFonts w:eastAsia="Times New Roman" w:cs="Times New Roman"/>
          <w:color w:val="000000"/>
          <w:szCs w:val="28"/>
          <w:vertAlign w:val="superscript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+ 4 * 8</w:t>
      </w:r>
      <w:r>
        <w:rPr>
          <w:rFonts w:eastAsia="Times New Roman" w:cs="Times New Roman"/>
          <w:color w:val="000000"/>
          <w:szCs w:val="28"/>
          <w:vertAlign w:val="superscript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+ 7 * 1 + 4 * 8</w:t>
      </w:r>
      <w:r>
        <w:rPr>
          <w:rFonts w:eastAsia="Times New Roman" w:cs="Times New Roman"/>
          <w:color w:val="000000"/>
          <w:szCs w:val="28"/>
          <w:vertAlign w:val="superscript"/>
          <w:lang w:eastAsia="ru-RU"/>
        </w:rPr>
        <w:t>-1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+ 5 * 8</w:t>
      </w:r>
      <w:r>
        <w:rPr>
          <w:rFonts w:eastAsia="Times New Roman" w:cs="Times New Roman"/>
          <w:color w:val="000000"/>
          <w:szCs w:val="28"/>
          <w:vertAlign w:val="superscript"/>
          <w:lang w:eastAsia="ru-RU"/>
        </w:rPr>
        <w:t>-2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+ 6 * 8</w:t>
      </w:r>
      <w:r>
        <w:rPr>
          <w:rFonts w:eastAsia="Times New Roman" w:cs="Times New Roman"/>
          <w:color w:val="000000"/>
          <w:szCs w:val="28"/>
          <w:vertAlign w:val="superscript"/>
          <w:lang w:eastAsia="ru-RU"/>
        </w:rPr>
        <w:t>-3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128 + 32 + 7 + 0,5 + 0,078125 + 0,01171875 = 167,58984375</w:t>
      </w:r>
    </w:p>
    <w:p w14:paraId="26A57493" w14:textId="286F268C" w:rsidR="00913EE5" w:rsidRPr="00913EE5" w:rsidRDefault="00913EE5" w:rsidP="00882C6F">
      <w:pPr>
        <w:spacing w:after="15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Что примерно равно: </w:t>
      </w:r>
      <w:r>
        <w:rPr>
          <w:rFonts w:eastAsia="Times New Roman" w:cs="Times New Roman"/>
          <w:color w:val="000000"/>
          <w:szCs w:val="28"/>
          <w:lang w:eastAsia="ru-RU"/>
        </w:rPr>
        <w:tab/>
        <w:t>167,59 означающее что все переводы были верны</w:t>
      </w:r>
      <w:r w:rsidR="0034427B">
        <w:rPr>
          <w:rFonts w:eastAsia="Times New Roman" w:cs="Times New Roman"/>
          <w:color w:val="000000"/>
          <w:szCs w:val="28"/>
          <w:lang w:eastAsia="ru-RU"/>
        </w:rPr>
        <w:t>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поскольку расхождение с изначальным значением не значительно.</w:t>
      </w:r>
    </w:p>
    <w:p w14:paraId="785EFBE1" w14:textId="3DFCC222" w:rsidR="00075EB0" w:rsidRDefault="00075EB0" w:rsidP="00882C6F">
      <w:pPr>
        <w:spacing w:after="15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4B0746F" w14:textId="3AD962E1" w:rsidR="00DA1AED" w:rsidRPr="006E5BD2" w:rsidRDefault="00DA1AED" w:rsidP="00882C6F">
      <w:pPr>
        <w:spacing w:after="150" w:line="24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6E5BD2">
        <w:rPr>
          <w:rFonts w:eastAsia="Times New Roman" w:cs="Times New Roman"/>
          <w:b/>
          <w:bCs/>
          <w:color w:val="000000"/>
          <w:szCs w:val="28"/>
          <w:lang w:eastAsia="ru-RU"/>
        </w:rPr>
        <w:t>Второе задание:</w:t>
      </w:r>
    </w:p>
    <w:p w14:paraId="5FC13314" w14:textId="557BF2D1" w:rsidR="00F333C5" w:rsidRPr="005930B4" w:rsidRDefault="00F333C5" w:rsidP="00F333C5">
      <w:pPr>
        <w:spacing w:after="150" w:line="240" w:lineRule="auto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51BA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Переведем число </w:t>
      </w:r>
      <w:r w:rsidRPr="009F234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167</w:t>
      </w:r>
      <w:r w:rsidRPr="00451BA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 двоичную систему из десятеричной: </w:t>
      </w:r>
    </w:p>
    <w:p w14:paraId="6D083C02" w14:textId="1F4FE63B" w:rsidR="00F333C5" w:rsidRPr="005930B4" w:rsidRDefault="000C5F5C" w:rsidP="00F333C5">
      <w:pPr>
        <w:spacing w:after="150" w:line="240" w:lineRule="auto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</w:t>
      </w:r>
      <w:r w:rsidR="00F333C5"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оследовательн</w:t>
      </w:r>
      <w:r w:rsidR="00451BA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</w:t>
      </w:r>
      <w:r w:rsidR="00F333C5"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делением</w:t>
      </w:r>
      <w:r w:rsidR="00451BA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451BA7" w:rsidRPr="000422F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167</w:t>
      </w:r>
      <w:r w:rsidR="00F333C5"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число 2:</w:t>
      </w:r>
    </w:p>
    <w:p w14:paraId="5BB43858" w14:textId="1E73AB5E" w:rsidR="00F333C5" w:rsidRPr="005930B4" w:rsidRDefault="00F333C5" w:rsidP="00D27E98">
      <w:pPr>
        <w:spacing w:before="100" w:beforeAutospacing="1" w:after="100" w:afterAutospacing="1" w:line="240" w:lineRule="auto"/>
        <w:ind w:left="720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167/2=83 остаток   </w:t>
      </w:r>
      <w:r w:rsidRPr="005930B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1</w:t>
      </w:r>
      <w:r w:rsidR="004706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="002F32A5" w:rsidRPr="002F32A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-&gt;</w:t>
      </w:r>
      <w:r w:rsidR="00D27E98" w:rsidRPr="002F32A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83/2=41 остаток   </w:t>
      </w:r>
      <w:r w:rsidRPr="005930B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1</w:t>
      </w:r>
    </w:p>
    <w:p w14:paraId="2A4FEB86" w14:textId="7AE5F9CD" w:rsidR="00F333C5" w:rsidRPr="005930B4" w:rsidRDefault="00F333C5" w:rsidP="00D27E98">
      <w:pPr>
        <w:spacing w:before="100" w:beforeAutospacing="1" w:after="100" w:afterAutospacing="1" w:line="240" w:lineRule="auto"/>
        <w:ind w:left="720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41/2=20 остаток   </w:t>
      </w:r>
      <w:r w:rsidRPr="005930B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1</w:t>
      </w:r>
      <w:r w:rsidR="004706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="002F32A5" w:rsidRPr="004706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-&gt;</w:t>
      </w:r>
      <w:r w:rsidR="00D27E98" w:rsidRPr="002F32A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20/2=10 остаток   </w:t>
      </w:r>
      <w:r w:rsidRPr="005930B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0</w:t>
      </w:r>
    </w:p>
    <w:p w14:paraId="64A19BE8" w14:textId="6015190C" w:rsidR="00F333C5" w:rsidRPr="005930B4" w:rsidRDefault="00F333C5" w:rsidP="009D56F7">
      <w:pPr>
        <w:spacing w:before="100" w:beforeAutospacing="1" w:after="100" w:afterAutospacing="1" w:line="240" w:lineRule="auto"/>
        <w:ind w:left="720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10/2=5 остаток   </w:t>
      </w:r>
      <w:r w:rsidRPr="005930B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0</w:t>
      </w:r>
      <w:r w:rsidR="004706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="002B0374" w:rsidRPr="004706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-&gt;</w:t>
      </w:r>
      <w:r w:rsidR="009D56F7" w:rsidRPr="002F32A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5/2=2 остаток   </w:t>
      </w:r>
      <w:r w:rsidRPr="005930B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1</w:t>
      </w:r>
    </w:p>
    <w:p w14:paraId="04181074" w14:textId="270F413A" w:rsidR="00F333C5" w:rsidRPr="005930B4" w:rsidRDefault="00F333C5" w:rsidP="008627F4">
      <w:pPr>
        <w:spacing w:before="100" w:beforeAutospacing="1" w:after="100" w:afterAutospacing="1" w:line="240" w:lineRule="auto"/>
        <w:ind w:left="720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2/2=1 остаток   </w:t>
      </w:r>
      <w:r w:rsidRPr="005930B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0</w:t>
      </w:r>
      <w:r w:rsidR="004706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="00FF283E" w:rsidRPr="004706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-&gt;</w:t>
      </w:r>
      <w:r w:rsidR="00FF283E" w:rsidRPr="004706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1/2=0 остаток   </w:t>
      </w:r>
      <w:r w:rsidRPr="005930B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1</w:t>
      </w:r>
    </w:p>
    <w:p w14:paraId="2A3BF5A7" w14:textId="77777777" w:rsidR="00F333C5" w:rsidRPr="005930B4" w:rsidRDefault="00F333C5" w:rsidP="00F333C5">
      <w:pPr>
        <w:spacing w:after="150" w:line="240" w:lineRule="auto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Записав полученные цифры в ряд снизу вверх, получим:</w:t>
      </w:r>
    </w:p>
    <w:p w14:paraId="594BD465" w14:textId="77777777" w:rsidR="00F333C5" w:rsidRPr="005930B4" w:rsidRDefault="00F333C5" w:rsidP="00F333C5">
      <w:pPr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167</w:t>
      </w:r>
      <w:r w:rsidRPr="005930B4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ru-RU"/>
        </w:rPr>
        <w:t>10</w:t>
      </w: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=10100111</w:t>
      </w:r>
      <w:r w:rsidRPr="005930B4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ru-RU"/>
        </w:rPr>
        <w:t>2</w:t>
      </w:r>
    </w:p>
    <w:p w14:paraId="751E6159" w14:textId="77777777" w:rsidR="007A6829" w:rsidRDefault="007A6829" w:rsidP="00D97044">
      <w:pPr>
        <w:spacing w:after="0"/>
        <w:rPr>
          <w:rFonts w:cs="Times New Roman"/>
          <w:iCs/>
          <w:szCs w:val="28"/>
        </w:rPr>
      </w:pPr>
    </w:p>
    <w:p w14:paraId="2334FF21" w14:textId="6B0DF5F5" w:rsidR="00951102" w:rsidRPr="00951102" w:rsidRDefault="00951102" w:rsidP="00951102">
      <w:pPr>
        <w:spacing w:after="150" w:line="240" w:lineRule="auto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51BA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Переведем число </w:t>
      </w:r>
      <w:r w:rsidRPr="009F234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59</w:t>
      </w:r>
      <w:r w:rsidRPr="00451BA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 двоичную систему из десятеричной: </w:t>
      </w:r>
    </w:p>
    <w:p w14:paraId="0A841C44" w14:textId="77777777" w:rsidR="00A663EE" w:rsidRDefault="00951102" w:rsidP="00A663EE">
      <w:pPr>
        <w:spacing w:after="150" w:line="240" w:lineRule="auto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D57D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Приведем целую часть числа </w:t>
      </w:r>
      <w:r w:rsidRPr="00FD57D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59</w:t>
      </w:r>
      <w:r w:rsidRPr="00FD57D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 систему счисления 2</w:t>
      </w:r>
    </w:p>
    <w:p w14:paraId="7EE3C81E" w14:textId="5747669E" w:rsidR="00A663EE" w:rsidRPr="005930B4" w:rsidRDefault="00A663EE" w:rsidP="00A663EE">
      <w:pPr>
        <w:spacing w:after="150" w:line="240" w:lineRule="auto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</w:t>
      </w: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оследовательн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</w:t>
      </w: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делением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0422F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59</w:t>
      </w:r>
      <w:r w:rsidRPr="005930B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число 2:</w:t>
      </w:r>
    </w:p>
    <w:p w14:paraId="2253D55F" w14:textId="3A9B9D06" w:rsidR="00951102" w:rsidRPr="00FD57D0" w:rsidRDefault="00951102" w:rsidP="00951102">
      <w:pPr>
        <w:spacing w:after="150" w:line="240" w:lineRule="auto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370745E4" w14:textId="75AC6B8B" w:rsidR="00951102" w:rsidRPr="00FD57D0" w:rsidRDefault="00951102" w:rsidP="008B3A5F">
      <w:pPr>
        <w:spacing w:before="100" w:beforeAutospacing="1" w:after="100" w:afterAutospacing="1" w:line="240" w:lineRule="auto"/>
        <w:ind w:left="720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D57D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59/2=29 остаток   </w:t>
      </w:r>
      <w:r w:rsidRPr="00FD57D0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1</w:t>
      </w:r>
      <w:r w:rsidR="008B3A5F" w:rsidRPr="008B3A5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8B3A5F" w:rsidRPr="008B3A5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  <w:t>-&gt;</w:t>
      </w:r>
      <w:r w:rsidR="008B3A5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Pr="00FD57D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29/2=14 остаток   </w:t>
      </w:r>
      <w:r w:rsidRPr="00FD57D0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1</w:t>
      </w:r>
    </w:p>
    <w:p w14:paraId="04FA4178" w14:textId="42A3CA77" w:rsidR="00951102" w:rsidRPr="00FD57D0" w:rsidRDefault="00951102" w:rsidP="008B3A5F">
      <w:pPr>
        <w:spacing w:before="100" w:beforeAutospacing="1" w:after="100" w:afterAutospacing="1" w:line="240" w:lineRule="auto"/>
        <w:ind w:left="720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D57D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14/2=7 остаток   </w:t>
      </w:r>
      <w:r w:rsidRPr="00FD57D0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0</w:t>
      </w:r>
      <w:r w:rsidR="008B3A5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="008B3A5F" w:rsidRPr="008B3A5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-&gt;</w:t>
      </w:r>
      <w:r w:rsidR="008B3A5F" w:rsidRPr="008B3A5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Pr="00FD57D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7/2=3 остаток   </w:t>
      </w:r>
      <w:r w:rsidRPr="00FD57D0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1</w:t>
      </w:r>
    </w:p>
    <w:p w14:paraId="2A533B1D" w14:textId="271C729A" w:rsidR="00951102" w:rsidRPr="00FD57D0" w:rsidRDefault="00951102" w:rsidP="008B3A5F">
      <w:pPr>
        <w:spacing w:before="100" w:beforeAutospacing="1" w:after="100" w:afterAutospacing="1" w:line="240" w:lineRule="auto"/>
        <w:ind w:left="720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D57D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3/2=1 остаток   </w:t>
      </w:r>
      <w:r w:rsidRPr="00FD57D0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1</w:t>
      </w:r>
      <w:r w:rsidR="008B3A5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ab/>
      </w:r>
      <w:r w:rsidR="008B3A5F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-&gt;</w:t>
      </w:r>
      <w:r w:rsidR="008B3A5F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ab/>
      </w:r>
      <w:r w:rsidRPr="00FD57D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1/2=0 остаток   </w:t>
      </w:r>
      <w:r w:rsidRPr="00FD57D0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1</w:t>
      </w:r>
    </w:p>
    <w:p w14:paraId="560F87BF" w14:textId="77777777" w:rsidR="00951102" w:rsidRPr="00FD57D0" w:rsidRDefault="00951102" w:rsidP="00951102">
      <w:pPr>
        <w:spacing w:after="150" w:line="240" w:lineRule="auto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D57D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Записав полученные цифры в ряд снизу вверх, получим:</w:t>
      </w:r>
    </w:p>
    <w:p w14:paraId="2CD79DC7" w14:textId="77777777" w:rsidR="00951102" w:rsidRPr="00FD57D0" w:rsidRDefault="00951102" w:rsidP="00951102">
      <w:pPr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D57D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59</w:t>
      </w:r>
      <w:r w:rsidRPr="00FD57D0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ru-RU"/>
        </w:rPr>
        <w:t>10</w:t>
      </w:r>
      <w:r w:rsidRPr="00FD57D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=111011</w:t>
      </w:r>
      <w:r w:rsidRPr="00FD57D0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ru-RU"/>
        </w:rPr>
        <w:t>2</w:t>
      </w:r>
    </w:p>
    <w:p w14:paraId="18CA4207" w14:textId="11984ADF" w:rsidR="00951102" w:rsidRDefault="00951102" w:rsidP="00D97044">
      <w:pPr>
        <w:spacing w:after="0"/>
        <w:rPr>
          <w:rFonts w:cs="Times New Roman"/>
          <w:iCs/>
          <w:szCs w:val="28"/>
        </w:rPr>
      </w:pPr>
    </w:p>
    <w:p w14:paraId="1A7CF4CD" w14:textId="710A7A9D" w:rsidR="00127B79" w:rsidRPr="002D00C7" w:rsidRDefault="009C514F" w:rsidP="00D97044">
      <w:pPr>
        <w:spacing w:after="0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cs="Times New Roman"/>
          <w:iCs/>
          <w:szCs w:val="28"/>
        </w:rPr>
        <w:t>А)</w:t>
      </w:r>
      <w:r>
        <w:rPr>
          <w:rFonts w:cs="Times New Roman"/>
          <w:iCs/>
          <w:szCs w:val="28"/>
        </w:rPr>
        <w:tab/>
      </w:r>
      <w:r w:rsidRPr="00515098">
        <w:rPr>
          <w:rFonts w:cs="Times New Roman"/>
          <w:iCs/>
          <w:szCs w:val="28"/>
        </w:rPr>
        <w:t>1</w:t>
      </w:r>
      <w:r w:rsidR="007B5755" w:rsidRPr="00515098">
        <w:rPr>
          <w:rFonts w:cs="Times New Roman"/>
          <w:iCs/>
          <w:szCs w:val="28"/>
          <w:lang w:val="en-US"/>
        </w:rPr>
        <w:t xml:space="preserve"> </w:t>
      </w:r>
      <w:r w:rsidRPr="00515098">
        <w:rPr>
          <w:rFonts w:cs="Times New Roman"/>
          <w:iCs/>
          <w:szCs w:val="28"/>
          <w:lang w:val="en-US"/>
        </w:rPr>
        <w:t>|</w:t>
      </w:r>
      <w:r w:rsidR="007B5755" w:rsidRPr="00515098">
        <w:rPr>
          <w:rFonts w:cs="Times New Roman"/>
          <w:iCs/>
          <w:szCs w:val="28"/>
          <w:lang w:val="en-US"/>
        </w:rPr>
        <w:t xml:space="preserve"> </w:t>
      </w:r>
      <w:r w:rsidR="002D00C7">
        <w:rPr>
          <w:rFonts w:eastAsia="Times New Roman" w:cs="Times New Roman"/>
          <w:color w:val="000000"/>
          <w:szCs w:val="28"/>
          <w:lang w:val="en-US" w:eastAsia="ru-RU"/>
        </w:rPr>
        <w:t>0101 1000</w:t>
      </w:r>
    </w:p>
    <w:p w14:paraId="563C917C" w14:textId="61A1E859" w:rsidR="000C4794" w:rsidRPr="00B3415A" w:rsidRDefault="000C4794" w:rsidP="00D97044">
      <w:pPr>
        <w:spacing w:after="0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515098">
        <w:rPr>
          <w:rFonts w:eastAsia="Times New Roman" w:cs="Times New Roman"/>
          <w:color w:val="000000"/>
          <w:szCs w:val="28"/>
          <w:lang w:eastAsia="ru-RU"/>
        </w:rPr>
        <w:tab/>
      </w:r>
      <w:r w:rsidRPr="00367623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0 | </w:t>
      </w:r>
      <w:r w:rsidR="00B3415A">
        <w:rPr>
          <w:rFonts w:eastAsia="Times New Roman" w:cs="Times New Roman"/>
          <w:color w:val="000000"/>
          <w:szCs w:val="28"/>
          <w:u w:val="single"/>
          <w:lang w:eastAsia="ru-RU"/>
        </w:rPr>
        <w:t>0011 1011</w:t>
      </w:r>
    </w:p>
    <w:p w14:paraId="0D8E75F8" w14:textId="5E784BB1" w:rsidR="00367623" w:rsidRDefault="00367623" w:rsidP="00D97044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 xml:space="preserve">1 </w:t>
      </w:r>
      <w:r>
        <w:rPr>
          <w:rFonts w:eastAsia="Times New Roman" w:cs="Times New Roman"/>
          <w:color w:val="000000"/>
          <w:szCs w:val="28"/>
          <w:lang w:val="en-US" w:eastAsia="ru-RU"/>
        </w:rPr>
        <w:t>|</w:t>
      </w:r>
      <w:r w:rsidR="00660F6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F30F4">
        <w:rPr>
          <w:rFonts w:eastAsia="Times New Roman" w:cs="Times New Roman"/>
          <w:color w:val="000000"/>
          <w:szCs w:val="28"/>
          <w:lang w:eastAsia="ru-RU"/>
        </w:rPr>
        <w:t>1001</w:t>
      </w:r>
      <w:r w:rsidR="00660F6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F30F4">
        <w:rPr>
          <w:rFonts w:eastAsia="Times New Roman" w:cs="Times New Roman"/>
          <w:color w:val="000000"/>
          <w:szCs w:val="28"/>
          <w:lang w:eastAsia="ru-RU"/>
        </w:rPr>
        <w:t>0011</w:t>
      </w:r>
    </w:p>
    <w:p w14:paraId="0A67483D" w14:textId="77777777" w:rsidR="000145C5" w:rsidRPr="00011AA4" w:rsidRDefault="000145C5" w:rsidP="00D97044">
      <w:pPr>
        <w:spacing w:after="0"/>
        <w:rPr>
          <w:rFonts w:eastAsia="Times New Roman" w:cs="Times New Roman"/>
          <w:szCs w:val="28"/>
          <w:lang w:eastAsia="ru-RU"/>
        </w:rPr>
      </w:pPr>
    </w:p>
    <w:p w14:paraId="35F41598" w14:textId="5F2CF2E9" w:rsidR="005E3E46" w:rsidRPr="00011AA4" w:rsidRDefault="000145C5" w:rsidP="00D97044">
      <w:pPr>
        <w:spacing w:after="0"/>
        <w:rPr>
          <w:rFonts w:eastAsia="Times New Roman" w:cs="Times New Roman"/>
          <w:szCs w:val="28"/>
          <w:lang w:eastAsia="ru-RU"/>
        </w:rPr>
      </w:pPr>
      <w:r w:rsidRPr="00011AA4">
        <w:rPr>
          <w:rFonts w:eastAsia="Times New Roman" w:cs="Times New Roman"/>
          <w:szCs w:val="28"/>
          <w:lang w:eastAsia="ru-RU"/>
        </w:rPr>
        <w:t xml:space="preserve">Так как это обратный код мы переводим его в обратный, получаем </w:t>
      </w:r>
      <w:r w:rsidRPr="00011AA4">
        <w:rPr>
          <w:rFonts w:eastAsia="Times New Roman" w:cs="Times New Roman"/>
          <w:szCs w:val="28"/>
          <w:lang w:eastAsia="ru-RU"/>
        </w:rPr>
        <w:t>0110 1100</w:t>
      </w:r>
      <w:r w:rsidRPr="00011AA4">
        <w:rPr>
          <w:rFonts w:eastAsia="Times New Roman" w:cs="Times New Roman"/>
          <w:szCs w:val="28"/>
          <w:lang w:eastAsia="ru-RU"/>
        </w:rPr>
        <w:t>.</w:t>
      </w:r>
    </w:p>
    <w:p w14:paraId="61C7CE84" w14:textId="483A0F49" w:rsidR="00D659A3" w:rsidRPr="00D659A3" w:rsidRDefault="00011AA4" w:rsidP="00D659A3">
      <w:pPr>
        <w:spacing w:after="0"/>
        <w:jc w:val="center"/>
        <w:rPr>
          <w:rFonts w:cs="Times New Roman"/>
          <w:szCs w:val="28"/>
          <w:shd w:val="clear" w:color="auto" w:fill="F8F8F8"/>
        </w:rPr>
      </w:pPr>
      <w:r w:rsidRPr="00011AA4">
        <w:rPr>
          <w:rFonts w:cs="Times New Roman"/>
          <w:szCs w:val="28"/>
          <w:shd w:val="clear" w:color="auto" w:fill="F8F8F8"/>
        </w:rPr>
        <w:t>01101100</w:t>
      </w:r>
      <w:r w:rsidRPr="00011AA4">
        <w:rPr>
          <w:rFonts w:cs="Times New Roman"/>
          <w:szCs w:val="28"/>
          <w:shd w:val="clear" w:color="auto" w:fill="F8F8F8"/>
          <w:vertAlign w:val="subscript"/>
        </w:rPr>
        <w:t>2</w:t>
      </w:r>
      <w:r w:rsidRPr="00011AA4">
        <w:rPr>
          <w:rFonts w:cs="Times New Roman"/>
          <w:szCs w:val="28"/>
          <w:shd w:val="clear" w:color="auto" w:fill="F8F8F8"/>
        </w:rPr>
        <w:t>=0·2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7</w:t>
      </w:r>
      <w:r w:rsidRPr="00011AA4">
        <w:rPr>
          <w:rFonts w:cs="Times New Roman"/>
          <w:szCs w:val="28"/>
          <w:shd w:val="clear" w:color="auto" w:fill="F8F8F8"/>
        </w:rPr>
        <w:t> +1·2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6</w:t>
      </w:r>
      <w:r w:rsidRPr="00011AA4">
        <w:rPr>
          <w:rFonts w:cs="Times New Roman"/>
          <w:szCs w:val="28"/>
          <w:shd w:val="clear" w:color="auto" w:fill="F8F8F8"/>
        </w:rPr>
        <w:t> +1·2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5</w:t>
      </w:r>
      <w:r w:rsidRPr="00011AA4">
        <w:rPr>
          <w:rFonts w:cs="Times New Roman"/>
          <w:szCs w:val="28"/>
          <w:shd w:val="clear" w:color="auto" w:fill="F8F8F8"/>
        </w:rPr>
        <w:t> +0·2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4</w:t>
      </w:r>
      <w:r w:rsidRPr="00011AA4">
        <w:rPr>
          <w:rFonts w:cs="Times New Roman"/>
          <w:szCs w:val="28"/>
          <w:shd w:val="clear" w:color="auto" w:fill="F8F8F8"/>
        </w:rPr>
        <w:t> +1·2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3</w:t>
      </w:r>
      <w:r w:rsidRPr="00011AA4">
        <w:rPr>
          <w:rFonts w:cs="Times New Roman"/>
          <w:szCs w:val="28"/>
          <w:shd w:val="clear" w:color="auto" w:fill="F8F8F8"/>
        </w:rPr>
        <w:t> +1·2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2</w:t>
      </w:r>
      <w:r w:rsidRPr="00011AA4">
        <w:rPr>
          <w:rFonts w:cs="Times New Roman"/>
          <w:szCs w:val="28"/>
          <w:shd w:val="clear" w:color="auto" w:fill="F8F8F8"/>
        </w:rPr>
        <w:t> +0·2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1</w:t>
      </w:r>
      <w:r w:rsidRPr="00011AA4">
        <w:rPr>
          <w:rFonts w:cs="Times New Roman"/>
          <w:szCs w:val="28"/>
          <w:shd w:val="clear" w:color="auto" w:fill="F8F8F8"/>
        </w:rPr>
        <w:t> +0·2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0</w:t>
      </w:r>
      <w:r w:rsidRPr="00011AA4">
        <w:rPr>
          <w:rFonts w:cs="Times New Roman"/>
          <w:szCs w:val="28"/>
          <w:shd w:val="clear" w:color="auto" w:fill="F8F8F8"/>
        </w:rPr>
        <w:t> =108</w:t>
      </w:r>
      <w:r w:rsidRPr="00011AA4">
        <w:rPr>
          <w:rFonts w:cs="Times New Roman"/>
          <w:szCs w:val="28"/>
          <w:shd w:val="clear" w:color="auto" w:fill="F8F8F8"/>
          <w:vertAlign w:val="subscript"/>
        </w:rPr>
        <w:t>10</w:t>
      </w:r>
    </w:p>
    <w:p w14:paraId="27C25FE7" w14:textId="53DE6A11" w:rsidR="00BC463F" w:rsidRPr="0099459D" w:rsidRDefault="00D659A3" w:rsidP="00D659A3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Не забываем про минус, в итоге получаем следующее значение: -108</w:t>
      </w:r>
      <w:r w:rsidR="00601B54">
        <w:rPr>
          <w:rFonts w:eastAsia="Times New Roman" w:cs="Times New Roman"/>
          <w:color w:val="000000"/>
          <w:szCs w:val="28"/>
          <w:vertAlign w:val="subscript"/>
          <w:lang w:eastAsia="ru-RU"/>
        </w:rPr>
        <w:t>10</w:t>
      </w:r>
      <w:r w:rsidR="0099459D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3D6B5361" w14:textId="017A599F" w:rsidR="00BC463F" w:rsidRDefault="00BC463F" w:rsidP="00D97044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Б)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562EAF">
        <w:rPr>
          <w:rFonts w:eastAsia="Times New Roman" w:cs="Times New Roman"/>
          <w:color w:val="000000"/>
          <w:szCs w:val="28"/>
          <w:lang w:eastAsia="ru-RU"/>
        </w:rPr>
        <w:t xml:space="preserve">0 </w:t>
      </w:r>
      <w:r w:rsidR="00562EAF">
        <w:rPr>
          <w:rFonts w:eastAsia="Times New Roman" w:cs="Times New Roman"/>
          <w:color w:val="000000"/>
          <w:szCs w:val="28"/>
          <w:lang w:val="en-US" w:eastAsia="ru-RU"/>
        </w:rPr>
        <w:t xml:space="preserve">| </w:t>
      </w:r>
      <w:r w:rsidR="00562EAF">
        <w:rPr>
          <w:rFonts w:eastAsia="Times New Roman" w:cs="Times New Roman"/>
          <w:color w:val="000000"/>
          <w:szCs w:val="28"/>
          <w:lang w:eastAsia="ru-RU"/>
        </w:rPr>
        <w:t>1010 0111</w:t>
      </w:r>
    </w:p>
    <w:p w14:paraId="4DCCDB56" w14:textId="091F978C" w:rsidR="003D6D90" w:rsidRDefault="003D6D90" w:rsidP="00D97044">
      <w:pPr>
        <w:spacing w:after="0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D45E8C" w:rsidRPr="00D45E8C">
        <w:rPr>
          <w:rFonts w:eastAsia="Times New Roman" w:cs="Times New Roman"/>
          <w:color w:val="000000"/>
          <w:szCs w:val="28"/>
          <w:u w:val="single"/>
          <w:lang w:eastAsia="ru-RU"/>
        </w:rPr>
        <w:t>1</w:t>
      </w:r>
      <w:r w:rsidRPr="00D45E8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Pr="00D45E8C">
        <w:rPr>
          <w:rFonts w:eastAsia="Times New Roman" w:cs="Times New Roman"/>
          <w:color w:val="000000"/>
          <w:szCs w:val="28"/>
          <w:u w:val="single"/>
          <w:lang w:val="en-US" w:eastAsia="ru-RU"/>
        </w:rPr>
        <w:t>|</w:t>
      </w:r>
      <w:r w:rsidRPr="00D45E8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1100 0101</w:t>
      </w:r>
    </w:p>
    <w:p w14:paraId="46CF58CC" w14:textId="61A91932" w:rsidR="00D45E8C" w:rsidRDefault="00D45E8C" w:rsidP="00D97044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  <w:t xml:space="preserve">0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| </w:t>
      </w:r>
      <w:r>
        <w:rPr>
          <w:rFonts w:eastAsia="Times New Roman" w:cs="Times New Roman"/>
          <w:color w:val="000000"/>
          <w:szCs w:val="28"/>
          <w:lang w:eastAsia="ru-RU"/>
        </w:rPr>
        <w:t>0110 1100</w:t>
      </w:r>
    </w:p>
    <w:p w14:paraId="2F388249" w14:textId="77777777" w:rsidR="00797E6D" w:rsidRDefault="00797E6D" w:rsidP="00D97044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5524425A" w14:textId="77777777" w:rsidR="00A7115C" w:rsidRDefault="0008175F" w:rsidP="008A5441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11AA4">
        <w:rPr>
          <w:rFonts w:cs="Times New Roman"/>
          <w:szCs w:val="28"/>
          <w:shd w:val="clear" w:color="auto" w:fill="F8F8F8"/>
        </w:rPr>
        <w:t>01101100</w:t>
      </w:r>
      <w:r w:rsidRPr="00011AA4">
        <w:rPr>
          <w:rFonts w:cs="Times New Roman"/>
          <w:szCs w:val="28"/>
          <w:shd w:val="clear" w:color="auto" w:fill="F8F8F8"/>
          <w:vertAlign w:val="subscript"/>
        </w:rPr>
        <w:t>2</w:t>
      </w:r>
      <w:r w:rsidRPr="00011AA4">
        <w:rPr>
          <w:rFonts w:cs="Times New Roman"/>
          <w:szCs w:val="28"/>
          <w:shd w:val="clear" w:color="auto" w:fill="F8F8F8"/>
        </w:rPr>
        <w:t>=0·2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7</w:t>
      </w:r>
      <w:r w:rsidRPr="00011AA4">
        <w:rPr>
          <w:rFonts w:cs="Times New Roman"/>
          <w:szCs w:val="28"/>
          <w:shd w:val="clear" w:color="auto" w:fill="F8F8F8"/>
        </w:rPr>
        <w:t> +1·2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6</w:t>
      </w:r>
      <w:r w:rsidRPr="00011AA4">
        <w:rPr>
          <w:rFonts w:cs="Times New Roman"/>
          <w:szCs w:val="28"/>
          <w:shd w:val="clear" w:color="auto" w:fill="F8F8F8"/>
        </w:rPr>
        <w:t> +1·2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5</w:t>
      </w:r>
      <w:r w:rsidRPr="00011AA4">
        <w:rPr>
          <w:rFonts w:cs="Times New Roman"/>
          <w:szCs w:val="28"/>
          <w:shd w:val="clear" w:color="auto" w:fill="F8F8F8"/>
        </w:rPr>
        <w:t> +0·2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4</w:t>
      </w:r>
      <w:r w:rsidRPr="00011AA4">
        <w:rPr>
          <w:rFonts w:cs="Times New Roman"/>
          <w:szCs w:val="28"/>
          <w:shd w:val="clear" w:color="auto" w:fill="F8F8F8"/>
        </w:rPr>
        <w:t> +1·2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3</w:t>
      </w:r>
      <w:r w:rsidRPr="00011AA4">
        <w:rPr>
          <w:rFonts w:cs="Times New Roman"/>
          <w:szCs w:val="28"/>
          <w:shd w:val="clear" w:color="auto" w:fill="F8F8F8"/>
        </w:rPr>
        <w:t> +1·2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2</w:t>
      </w:r>
      <w:r w:rsidRPr="00011AA4">
        <w:rPr>
          <w:rFonts w:cs="Times New Roman"/>
          <w:szCs w:val="28"/>
          <w:shd w:val="clear" w:color="auto" w:fill="F8F8F8"/>
        </w:rPr>
        <w:t> +0·2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1</w:t>
      </w:r>
      <w:r w:rsidRPr="00011AA4">
        <w:rPr>
          <w:rFonts w:cs="Times New Roman"/>
          <w:szCs w:val="28"/>
          <w:shd w:val="clear" w:color="auto" w:fill="F8F8F8"/>
        </w:rPr>
        <w:t> +0·2</w:t>
      </w:r>
      <w:r w:rsidRPr="00011AA4">
        <w:rPr>
          <w:rFonts w:cs="Times New Roman"/>
          <w:szCs w:val="28"/>
          <w:shd w:val="clear" w:color="auto" w:fill="F8F8F8"/>
          <w:vertAlign w:val="superscript"/>
        </w:rPr>
        <w:t>0</w:t>
      </w:r>
      <w:r w:rsidRPr="00011AA4">
        <w:rPr>
          <w:rFonts w:cs="Times New Roman"/>
          <w:szCs w:val="28"/>
          <w:shd w:val="clear" w:color="auto" w:fill="F8F8F8"/>
        </w:rPr>
        <w:t> =108</w:t>
      </w:r>
      <w:r w:rsidRPr="00011AA4">
        <w:rPr>
          <w:rFonts w:cs="Times New Roman"/>
          <w:szCs w:val="28"/>
          <w:shd w:val="clear" w:color="auto" w:fill="F8F8F8"/>
          <w:vertAlign w:val="subscript"/>
        </w:rPr>
        <w:t>10</w:t>
      </w:r>
    </w:p>
    <w:p w14:paraId="37861681" w14:textId="17F82FC7" w:rsidR="00A7115C" w:rsidRDefault="002967C9" w:rsidP="00A7115C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Итоговое значение: </w:t>
      </w:r>
      <w:r w:rsidR="00DA53B4">
        <w:rPr>
          <w:rFonts w:eastAsia="Times New Roman" w:cs="Times New Roman"/>
          <w:color w:val="000000"/>
          <w:szCs w:val="28"/>
          <w:lang w:eastAsia="ru-RU"/>
        </w:rPr>
        <w:t>108</w:t>
      </w:r>
      <w:r w:rsidR="00DA53B4">
        <w:rPr>
          <w:rFonts w:eastAsia="Times New Roman" w:cs="Times New Roman"/>
          <w:color w:val="000000"/>
          <w:szCs w:val="28"/>
          <w:vertAlign w:val="subscript"/>
          <w:lang w:eastAsia="ru-RU"/>
        </w:rPr>
        <w:t>10</w:t>
      </w:r>
    </w:p>
    <w:p w14:paraId="2E1C6128" w14:textId="77777777" w:rsidR="002967C9" w:rsidRDefault="002967C9" w:rsidP="00A7115C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66BBE57B" w14:textId="77777777" w:rsidR="00A7115C" w:rsidRDefault="00A7115C" w:rsidP="00A7115C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В)</w:t>
      </w:r>
      <w:r>
        <w:rPr>
          <w:rFonts w:eastAsia="Times New Roman" w:cs="Times New Roman"/>
          <w:color w:val="000000"/>
          <w:szCs w:val="28"/>
          <w:lang w:eastAsia="ru-RU"/>
        </w:rPr>
        <w:tab/>
        <w:t xml:space="preserve">1 </w:t>
      </w:r>
      <w:r>
        <w:rPr>
          <w:rFonts w:eastAsia="Times New Roman" w:cs="Times New Roman"/>
          <w:color w:val="000000"/>
          <w:szCs w:val="28"/>
          <w:lang w:val="en-US" w:eastAsia="ru-RU"/>
        </w:rPr>
        <w:t>|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0101 1001</w:t>
      </w:r>
    </w:p>
    <w:p w14:paraId="3341E029" w14:textId="77777777" w:rsidR="00A7115C" w:rsidRPr="00A7115C" w:rsidRDefault="00A7115C" w:rsidP="00A7115C">
      <w:pPr>
        <w:spacing w:after="0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A7115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1 </w:t>
      </w:r>
      <w:r w:rsidRPr="00A7115C">
        <w:rPr>
          <w:rFonts w:eastAsia="Times New Roman" w:cs="Times New Roman"/>
          <w:color w:val="000000"/>
          <w:szCs w:val="28"/>
          <w:u w:val="single"/>
          <w:lang w:val="en-US" w:eastAsia="ru-RU"/>
        </w:rPr>
        <w:t>|</w:t>
      </w:r>
      <w:r w:rsidRPr="00A7115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1100 0101</w:t>
      </w:r>
    </w:p>
    <w:p w14:paraId="36E43333" w14:textId="0D119991" w:rsidR="0008175F" w:rsidRDefault="0008175F" w:rsidP="00A7115C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7115C">
        <w:rPr>
          <w:rFonts w:eastAsia="Times New Roman" w:cs="Times New Roman"/>
          <w:color w:val="000000"/>
          <w:szCs w:val="28"/>
          <w:lang w:eastAsia="ru-RU"/>
        </w:rPr>
        <w:tab/>
        <w:t xml:space="preserve">1 </w:t>
      </w:r>
      <w:r w:rsidR="00A7115C">
        <w:rPr>
          <w:rFonts w:eastAsia="Times New Roman" w:cs="Times New Roman"/>
          <w:color w:val="000000"/>
          <w:szCs w:val="28"/>
          <w:lang w:val="en-US" w:eastAsia="ru-RU"/>
        </w:rPr>
        <w:t>|</w:t>
      </w:r>
      <w:r w:rsidR="00A7115C">
        <w:rPr>
          <w:rFonts w:eastAsia="Times New Roman" w:cs="Times New Roman"/>
          <w:color w:val="000000"/>
          <w:szCs w:val="28"/>
          <w:lang w:eastAsia="ru-RU"/>
        </w:rPr>
        <w:t xml:space="preserve"> 0001 1110</w:t>
      </w:r>
    </w:p>
    <w:p w14:paraId="773D0612" w14:textId="77777777" w:rsidR="00F805D7" w:rsidRDefault="00F805D7" w:rsidP="00A7115C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3A190648" w14:textId="77777777" w:rsidR="00FB2AA0" w:rsidRDefault="00F805D7" w:rsidP="00A7115C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получения ответа необходимо инвертировать полученное значение</w:t>
      </w:r>
      <w:r w:rsidR="00EC748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990F13F" w14:textId="1FF5CA0B" w:rsidR="00F805D7" w:rsidRPr="006333DC" w:rsidRDefault="00EC7486" w:rsidP="00A7115C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(1110 0001)</w:t>
      </w:r>
      <w:r w:rsidR="00F805D7">
        <w:rPr>
          <w:rFonts w:eastAsia="Times New Roman" w:cs="Times New Roman"/>
          <w:color w:val="000000"/>
          <w:szCs w:val="28"/>
          <w:lang w:eastAsia="ru-RU"/>
        </w:rPr>
        <w:t xml:space="preserve"> и добавить 1, из чего выходит: </w:t>
      </w:r>
      <w:r w:rsidR="00DD4FAD">
        <w:rPr>
          <w:rFonts w:eastAsia="Times New Roman" w:cs="Times New Roman"/>
          <w:color w:val="000000"/>
          <w:szCs w:val="28"/>
          <w:lang w:eastAsia="ru-RU"/>
        </w:rPr>
        <w:t>1110 0010</w:t>
      </w:r>
    </w:p>
    <w:p w14:paraId="7D5D315F" w14:textId="092FD474" w:rsidR="00172D73" w:rsidRPr="00172D73" w:rsidRDefault="006333DC" w:rsidP="00172D73">
      <w:pPr>
        <w:spacing w:after="0"/>
        <w:jc w:val="center"/>
        <w:rPr>
          <w:rFonts w:cs="Times New Roman"/>
          <w:color w:val="000000"/>
          <w:szCs w:val="28"/>
          <w:shd w:val="clear" w:color="auto" w:fill="F8F8F8"/>
          <w:vertAlign w:val="subscript"/>
        </w:rPr>
      </w:pPr>
      <w:r w:rsidRPr="006333DC">
        <w:rPr>
          <w:rFonts w:cs="Times New Roman"/>
          <w:color w:val="000000"/>
          <w:szCs w:val="28"/>
          <w:shd w:val="clear" w:color="auto" w:fill="F8F8F8"/>
        </w:rPr>
        <w:t>11100010</w:t>
      </w:r>
      <w:r w:rsidRPr="006333DC">
        <w:rPr>
          <w:rFonts w:cs="Times New Roman"/>
          <w:color w:val="000000"/>
          <w:szCs w:val="28"/>
          <w:shd w:val="clear" w:color="auto" w:fill="F8F8F8"/>
          <w:vertAlign w:val="subscript"/>
        </w:rPr>
        <w:t>2</w:t>
      </w:r>
      <w:r w:rsidRPr="006333DC">
        <w:rPr>
          <w:rFonts w:cs="Times New Roman"/>
          <w:color w:val="000000"/>
          <w:szCs w:val="28"/>
          <w:shd w:val="clear" w:color="auto" w:fill="F8F8F8"/>
        </w:rPr>
        <w:t>=1·2</w:t>
      </w:r>
      <w:r w:rsidRPr="006333DC">
        <w:rPr>
          <w:rFonts w:cs="Times New Roman"/>
          <w:color w:val="000000"/>
          <w:szCs w:val="28"/>
          <w:shd w:val="clear" w:color="auto" w:fill="F8F8F8"/>
          <w:vertAlign w:val="superscript"/>
        </w:rPr>
        <w:t>7</w:t>
      </w:r>
      <w:r w:rsidRPr="006333DC">
        <w:rPr>
          <w:rFonts w:cs="Times New Roman"/>
          <w:color w:val="000000"/>
          <w:szCs w:val="28"/>
          <w:shd w:val="clear" w:color="auto" w:fill="F8F8F8"/>
        </w:rPr>
        <w:t> +1·2</w:t>
      </w:r>
      <w:r w:rsidRPr="006333DC">
        <w:rPr>
          <w:rFonts w:cs="Times New Roman"/>
          <w:color w:val="000000"/>
          <w:szCs w:val="28"/>
          <w:shd w:val="clear" w:color="auto" w:fill="F8F8F8"/>
          <w:vertAlign w:val="superscript"/>
        </w:rPr>
        <w:t>6</w:t>
      </w:r>
      <w:r w:rsidRPr="006333DC">
        <w:rPr>
          <w:rFonts w:cs="Times New Roman"/>
          <w:color w:val="000000"/>
          <w:szCs w:val="28"/>
          <w:shd w:val="clear" w:color="auto" w:fill="F8F8F8"/>
        </w:rPr>
        <w:t> +1·2</w:t>
      </w:r>
      <w:r w:rsidRPr="006333DC">
        <w:rPr>
          <w:rFonts w:cs="Times New Roman"/>
          <w:color w:val="000000"/>
          <w:szCs w:val="28"/>
          <w:shd w:val="clear" w:color="auto" w:fill="F8F8F8"/>
          <w:vertAlign w:val="superscript"/>
        </w:rPr>
        <w:t>5</w:t>
      </w:r>
      <w:r w:rsidRPr="006333DC">
        <w:rPr>
          <w:rFonts w:cs="Times New Roman"/>
          <w:color w:val="000000"/>
          <w:szCs w:val="28"/>
          <w:shd w:val="clear" w:color="auto" w:fill="F8F8F8"/>
        </w:rPr>
        <w:t> +0·2</w:t>
      </w:r>
      <w:r w:rsidRPr="006333DC">
        <w:rPr>
          <w:rFonts w:cs="Times New Roman"/>
          <w:color w:val="000000"/>
          <w:szCs w:val="28"/>
          <w:shd w:val="clear" w:color="auto" w:fill="F8F8F8"/>
          <w:vertAlign w:val="superscript"/>
        </w:rPr>
        <w:t>4</w:t>
      </w:r>
      <w:r w:rsidRPr="006333DC">
        <w:rPr>
          <w:rFonts w:cs="Times New Roman"/>
          <w:color w:val="000000"/>
          <w:szCs w:val="28"/>
          <w:shd w:val="clear" w:color="auto" w:fill="F8F8F8"/>
        </w:rPr>
        <w:t> +0·2</w:t>
      </w:r>
      <w:r w:rsidRPr="006333DC">
        <w:rPr>
          <w:rFonts w:cs="Times New Roman"/>
          <w:color w:val="000000"/>
          <w:szCs w:val="28"/>
          <w:shd w:val="clear" w:color="auto" w:fill="F8F8F8"/>
          <w:vertAlign w:val="superscript"/>
        </w:rPr>
        <w:t>3</w:t>
      </w:r>
      <w:r w:rsidRPr="006333DC">
        <w:rPr>
          <w:rFonts w:cs="Times New Roman"/>
          <w:color w:val="000000"/>
          <w:szCs w:val="28"/>
          <w:shd w:val="clear" w:color="auto" w:fill="F8F8F8"/>
        </w:rPr>
        <w:t> +0·2</w:t>
      </w:r>
      <w:r w:rsidRPr="006333DC">
        <w:rPr>
          <w:rFonts w:cs="Times New Roman"/>
          <w:color w:val="000000"/>
          <w:szCs w:val="28"/>
          <w:shd w:val="clear" w:color="auto" w:fill="F8F8F8"/>
          <w:vertAlign w:val="superscript"/>
        </w:rPr>
        <w:t>2</w:t>
      </w:r>
      <w:r w:rsidRPr="006333DC">
        <w:rPr>
          <w:rFonts w:cs="Times New Roman"/>
          <w:color w:val="000000"/>
          <w:szCs w:val="28"/>
          <w:shd w:val="clear" w:color="auto" w:fill="F8F8F8"/>
        </w:rPr>
        <w:t> +1·2</w:t>
      </w:r>
      <w:r w:rsidRPr="006333DC">
        <w:rPr>
          <w:rFonts w:cs="Times New Roman"/>
          <w:color w:val="000000"/>
          <w:szCs w:val="28"/>
          <w:shd w:val="clear" w:color="auto" w:fill="F8F8F8"/>
          <w:vertAlign w:val="superscript"/>
        </w:rPr>
        <w:t>1</w:t>
      </w:r>
      <w:r w:rsidRPr="006333DC">
        <w:rPr>
          <w:rFonts w:cs="Times New Roman"/>
          <w:color w:val="000000"/>
          <w:szCs w:val="28"/>
          <w:shd w:val="clear" w:color="auto" w:fill="F8F8F8"/>
        </w:rPr>
        <w:t> +0·2</w:t>
      </w:r>
      <w:r w:rsidRPr="006333DC">
        <w:rPr>
          <w:rFonts w:cs="Times New Roman"/>
          <w:color w:val="000000"/>
          <w:szCs w:val="28"/>
          <w:shd w:val="clear" w:color="auto" w:fill="F8F8F8"/>
          <w:vertAlign w:val="superscript"/>
        </w:rPr>
        <w:t>0</w:t>
      </w:r>
      <w:r w:rsidRPr="006333DC">
        <w:rPr>
          <w:rFonts w:cs="Times New Roman"/>
          <w:color w:val="000000"/>
          <w:szCs w:val="28"/>
          <w:shd w:val="clear" w:color="auto" w:fill="F8F8F8"/>
        </w:rPr>
        <w:t> =226</w:t>
      </w:r>
      <w:r w:rsidRPr="006333DC">
        <w:rPr>
          <w:rFonts w:cs="Times New Roman"/>
          <w:color w:val="000000"/>
          <w:szCs w:val="28"/>
          <w:shd w:val="clear" w:color="auto" w:fill="F8F8F8"/>
          <w:vertAlign w:val="subscript"/>
        </w:rPr>
        <w:t>10</w:t>
      </w:r>
    </w:p>
    <w:p w14:paraId="1970A95D" w14:textId="53928ECB" w:rsidR="00EB744E" w:rsidRPr="00172D73" w:rsidRDefault="00172D73" w:rsidP="00D97044">
      <w:pPr>
        <w:spacing w:after="0"/>
        <w:rPr>
          <w:rFonts w:eastAsia="Times New Roman" w:cs="Times New Roman"/>
          <w:color w:val="000000"/>
          <w:szCs w:val="28"/>
          <w:vertAlign w:val="subscript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Так-же не забываем об минусе, следуя из этого получаем</w:t>
      </w:r>
      <w:r w:rsidR="002967C9">
        <w:rPr>
          <w:rFonts w:eastAsia="Times New Roman" w:cs="Times New Roman"/>
          <w:color w:val="000000"/>
          <w:szCs w:val="28"/>
          <w:lang w:eastAsia="ru-RU"/>
        </w:rPr>
        <w:t>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-226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10</w:t>
      </w:r>
    </w:p>
    <w:p w14:paraId="2EB98C5C" w14:textId="77777777" w:rsidR="00127B79" w:rsidRPr="003563C9" w:rsidRDefault="00127B79" w:rsidP="00D97044">
      <w:pPr>
        <w:spacing w:after="0"/>
        <w:rPr>
          <w:rFonts w:cs="Times New Roman"/>
          <w:iCs/>
          <w:szCs w:val="28"/>
        </w:rPr>
      </w:pPr>
    </w:p>
    <w:p w14:paraId="45F36A2C" w14:textId="77777777" w:rsidR="000D4D7D" w:rsidRDefault="000D4D7D" w:rsidP="008932C2">
      <w:pPr>
        <w:pStyle w:val="a4"/>
        <w:spacing w:before="120"/>
      </w:pPr>
      <w:r>
        <w:t>Вывод</w:t>
      </w:r>
    </w:p>
    <w:p w14:paraId="7507298C" w14:textId="51B529A1" w:rsidR="00FD57D0" w:rsidRPr="008932C2" w:rsidRDefault="008932C2" w:rsidP="008932C2">
      <w:pPr>
        <w:pStyle w:val="a4"/>
        <w:spacing w:before="0"/>
        <w:rPr>
          <w:b w:val="0"/>
          <w:bCs w:val="0"/>
          <w:sz w:val="28"/>
        </w:rPr>
      </w:pPr>
      <w:r w:rsidRPr="008932C2">
        <w:rPr>
          <w:b w:val="0"/>
          <w:bCs w:val="0"/>
          <w:sz w:val="28"/>
        </w:rPr>
        <w:t>Проделав</w:t>
      </w:r>
      <w:r>
        <w:rPr>
          <w:b w:val="0"/>
          <w:bCs w:val="0"/>
          <w:sz w:val="28"/>
        </w:rPr>
        <w:t xml:space="preserve"> </w:t>
      </w:r>
      <w:r w:rsidR="00362CA1">
        <w:rPr>
          <w:b w:val="0"/>
          <w:bCs w:val="0"/>
          <w:sz w:val="28"/>
        </w:rPr>
        <w:t>лабораторную работу,</w:t>
      </w:r>
      <w:r>
        <w:rPr>
          <w:b w:val="0"/>
          <w:bCs w:val="0"/>
          <w:sz w:val="28"/>
        </w:rPr>
        <w:t xml:space="preserve"> я закрепил навыки работы с переводами чисел из одной системы счисления в другую</w:t>
      </w:r>
      <w:r w:rsidRPr="008932C2">
        <w:rPr>
          <w:b w:val="0"/>
          <w:bCs w:val="0"/>
          <w:sz w:val="28"/>
        </w:rPr>
        <w:t>,</w:t>
      </w:r>
      <w:r>
        <w:rPr>
          <w:b w:val="0"/>
          <w:bCs w:val="0"/>
          <w:sz w:val="28"/>
        </w:rPr>
        <w:t xml:space="preserve"> вспомнил способы представления двоичных чисел с фиксированной </w:t>
      </w:r>
      <w:r w:rsidRPr="00362CA1">
        <w:rPr>
          <w:b w:val="0"/>
          <w:bCs w:val="0"/>
          <w:color w:val="auto"/>
          <w:sz w:val="28"/>
        </w:rPr>
        <w:t xml:space="preserve">и плавающей </w:t>
      </w:r>
      <w:r w:rsidR="00362CA1" w:rsidRPr="00362CA1">
        <w:rPr>
          <w:b w:val="0"/>
          <w:bCs w:val="0"/>
          <w:color w:val="auto"/>
          <w:sz w:val="28"/>
        </w:rPr>
        <w:t>точкой</w:t>
      </w:r>
      <w:r w:rsidRPr="006356A8">
        <w:rPr>
          <w:b w:val="0"/>
          <w:bCs w:val="0"/>
          <w:color w:val="FF0000"/>
          <w:sz w:val="28"/>
        </w:rPr>
        <w:t xml:space="preserve"> </w:t>
      </w:r>
      <w:r>
        <w:rPr>
          <w:b w:val="0"/>
          <w:bCs w:val="0"/>
          <w:sz w:val="28"/>
        </w:rPr>
        <w:t>и различные операции с ними</w:t>
      </w:r>
      <w:r w:rsidRPr="008932C2">
        <w:rPr>
          <w:b w:val="0"/>
          <w:bCs w:val="0"/>
          <w:sz w:val="28"/>
        </w:rPr>
        <w:t>.</w:t>
      </w:r>
      <w:r>
        <w:rPr>
          <w:b w:val="0"/>
          <w:bCs w:val="0"/>
          <w:sz w:val="28"/>
        </w:rPr>
        <w:t xml:space="preserve"> </w:t>
      </w:r>
    </w:p>
    <w:sectPr w:rsidR="00FD57D0" w:rsidRPr="00893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2321"/>
    <w:multiLevelType w:val="hybridMultilevel"/>
    <w:tmpl w:val="E3D86D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6B00"/>
    <w:multiLevelType w:val="multilevel"/>
    <w:tmpl w:val="4AE8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83539"/>
    <w:multiLevelType w:val="hybridMultilevel"/>
    <w:tmpl w:val="917CB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633C4"/>
    <w:multiLevelType w:val="hybridMultilevel"/>
    <w:tmpl w:val="4CA614CC"/>
    <w:lvl w:ilvl="0" w:tplc="39A621D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C52D2"/>
    <w:multiLevelType w:val="multilevel"/>
    <w:tmpl w:val="2BF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16"/>
    <w:rsid w:val="00011AA4"/>
    <w:rsid w:val="000145C5"/>
    <w:rsid w:val="000422FB"/>
    <w:rsid w:val="0006509E"/>
    <w:rsid w:val="000678F0"/>
    <w:rsid w:val="00075EB0"/>
    <w:rsid w:val="0008175F"/>
    <w:rsid w:val="000A3C92"/>
    <w:rsid w:val="000C4794"/>
    <w:rsid w:val="000C5F5C"/>
    <w:rsid w:val="000D4D7D"/>
    <w:rsid w:val="00100337"/>
    <w:rsid w:val="00100943"/>
    <w:rsid w:val="0012328C"/>
    <w:rsid w:val="00127B79"/>
    <w:rsid w:val="00146002"/>
    <w:rsid w:val="00172D73"/>
    <w:rsid w:val="001805A6"/>
    <w:rsid w:val="001F021D"/>
    <w:rsid w:val="001F31F4"/>
    <w:rsid w:val="00240D93"/>
    <w:rsid w:val="00242286"/>
    <w:rsid w:val="00284BE4"/>
    <w:rsid w:val="002875E4"/>
    <w:rsid w:val="0029425F"/>
    <w:rsid w:val="002967C9"/>
    <w:rsid w:val="002B0374"/>
    <w:rsid w:val="002C59AE"/>
    <w:rsid w:val="002D00C7"/>
    <w:rsid w:val="002D498A"/>
    <w:rsid w:val="002E7E55"/>
    <w:rsid w:val="002F30F4"/>
    <w:rsid w:val="002F32A5"/>
    <w:rsid w:val="00300AE8"/>
    <w:rsid w:val="003160CF"/>
    <w:rsid w:val="0032686F"/>
    <w:rsid w:val="0034427B"/>
    <w:rsid w:val="003563C9"/>
    <w:rsid w:val="00362CA1"/>
    <w:rsid w:val="00367623"/>
    <w:rsid w:val="003773E1"/>
    <w:rsid w:val="003B7E86"/>
    <w:rsid w:val="003D6D90"/>
    <w:rsid w:val="003F3A37"/>
    <w:rsid w:val="00414602"/>
    <w:rsid w:val="00443EBD"/>
    <w:rsid w:val="00451BA7"/>
    <w:rsid w:val="0047068F"/>
    <w:rsid w:val="0047493C"/>
    <w:rsid w:val="004C250E"/>
    <w:rsid w:val="004D0C18"/>
    <w:rsid w:val="004D5B1D"/>
    <w:rsid w:val="004E16C5"/>
    <w:rsid w:val="00507BAE"/>
    <w:rsid w:val="00511A4A"/>
    <w:rsid w:val="00514213"/>
    <w:rsid w:val="00515098"/>
    <w:rsid w:val="00531AFC"/>
    <w:rsid w:val="00557709"/>
    <w:rsid w:val="00562EAF"/>
    <w:rsid w:val="0058273E"/>
    <w:rsid w:val="005930B4"/>
    <w:rsid w:val="005B74C2"/>
    <w:rsid w:val="005C7F16"/>
    <w:rsid w:val="005D134B"/>
    <w:rsid w:val="005D147F"/>
    <w:rsid w:val="005E3E46"/>
    <w:rsid w:val="00601B54"/>
    <w:rsid w:val="00612EAA"/>
    <w:rsid w:val="006333DC"/>
    <w:rsid w:val="006356A8"/>
    <w:rsid w:val="00660F6B"/>
    <w:rsid w:val="0069464F"/>
    <w:rsid w:val="006D70FD"/>
    <w:rsid w:val="006E43B1"/>
    <w:rsid w:val="006E5BD2"/>
    <w:rsid w:val="006F2DC7"/>
    <w:rsid w:val="00715AA0"/>
    <w:rsid w:val="00725658"/>
    <w:rsid w:val="007340D7"/>
    <w:rsid w:val="00786BA2"/>
    <w:rsid w:val="00786C8D"/>
    <w:rsid w:val="00797E6D"/>
    <w:rsid w:val="007A6829"/>
    <w:rsid w:val="007A6889"/>
    <w:rsid w:val="007B5755"/>
    <w:rsid w:val="007C6A80"/>
    <w:rsid w:val="007F6268"/>
    <w:rsid w:val="00804F04"/>
    <w:rsid w:val="008062C5"/>
    <w:rsid w:val="00827F47"/>
    <w:rsid w:val="00841E39"/>
    <w:rsid w:val="00841FD6"/>
    <w:rsid w:val="008627F4"/>
    <w:rsid w:val="00882C6F"/>
    <w:rsid w:val="008932C2"/>
    <w:rsid w:val="00894E34"/>
    <w:rsid w:val="008A5441"/>
    <w:rsid w:val="008B3A5F"/>
    <w:rsid w:val="008C6E79"/>
    <w:rsid w:val="008E1B1D"/>
    <w:rsid w:val="008E5960"/>
    <w:rsid w:val="008F2335"/>
    <w:rsid w:val="00912802"/>
    <w:rsid w:val="00913EE5"/>
    <w:rsid w:val="00951102"/>
    <w:rsid w:val="00961585"/>
    <w:rsid w:val="0099459D"/>
    <w:rsid w:val="00995E65"/>
    <w:rsid w:val="009B061B"/>
    <w:rsid w:val="009B6649"/>
    <w:rsid w:val="009C514F"/>
    <w:rsid w:val="009D56F7"/>
    <w:rsid w:val="009E440F"/>
    <w:rsid w:val="009F234C"/>
    <w:rsid w:val="009F39B3"/>
    <w:rsid w:val="00A34AF2"/>
    <w:rsid w:val="00A510B8"/>
    <w:rsid w:val="00A663EE"/>
    <w:rsid w:val="00A7115C"/>
    <w:rsid w:val="00AA0BD1"/>
    <w:rsid w:val="00AA77F2"/>
    <w:rsid w:val="00AC4BA7"/>
    <w:rsid w:val="00AC7CEB"/>
    <w:rsid w:val="00B3415A"/>
    <w:rsid w:val="00B7173F"/>
    <w:rsid w:val="00BB5B63"/>
    <w:rsid w:val="00BC463F"/>
    <w:rsid w:val="00C015B5"/>
    <w:rsid w:val="00C0243A"/>
    <w:rsid w:val="00C43954"/>
    <w:rsid w:val="00C53897"/>
    <w:rsid w:val="00C866EA"/>
    <w:rsid w:val="00C87F06"/>
    <w:rsid w:val="00C94F96"/>
    <w:rsid w:val="00CB7C8D"/>
    <w:rsid w:val="00D0459E"/>
    <w:rsid w:val="00D127FD"/>
    <w:rsid w:val="00D20E04"/>
    <w:rsid w:val="00D22D81"/>
    <w:rsid w:val="00D27E98"/>
    <w:rsid w:val="00D30D81"/>
    <w:rsid w:val="00D4447C"/>
    <w:rsid w:val="00D45E8C"/>
    <w:rsid w:val="00D659A3"/>
    <w:rsid w:val="00D7223A"/>
    <w:rsid w:val="00D76880"/>
    <w:rsid w:val="00D847B4"/>
    <w:rsid w:val="00D97044"/>
    <w:rsid w:val="00DA1AED"/>
    <w:rsid w:val="00DA53B4"/>
    <w:rsid w:val="00DB13C9"/>
    <w:rsid w:val="00DC00D0"/>
    <w:rsid w:val="00DD4FAD"/>
    <w:rsid w:val="00E20E40"/>
    <w:rsid w:val="00E33D46"/>
    <w:rsid w:val="00E45F26"/>
    <w:rsid w:val="00E640B7"/>
    <w:rsid w:val="00E80486"/>
    <w:rsid w:val="00EA3AC5"/>
    <w:rsid w:val="00EB4A82"/>
    <w:rsid w:val="00EB744E"/>
    <w:rsid w:val="00EC291A"/>
    <w:rsid w:val="00EC7486"/>
    <w:rsid w:val="00EE3749"/>
    <w:rsid w:val="00F05647"/>
    <w:rsid w:val="00F10BC4"/>
    <w:rsid w:val="00F333C5"/>
    <w:rsid w:val="00F805D7"/>
    <w:rsid w:val="00FB2AA0"/>
    <w:rsid w:val="00FD57D0"/>
    <w:rsid w:val="00FE7B45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F84E"/>
  <w15:chartTrackingRefBased/>
  <w15:docId w15:val="{9ED47F3A-E5B7-4321-BECC-012B1787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тчетный"/>
    <w:qFormat/>
    <w:rsid w:val="000817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4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D7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ЗаголовокОтчет"/>
    <w:basedOn w:val="1"/>
    <w:link w:val="a5"/>
    <w:qFormat/>
    <w:rsid w:val="001F021D"/>
    <w:rPr>
      <w:rFonts w:ascii="Times New Roman" w:hAnsi="Times New Roman" w:cs="Times New Roman"/>
      <w:b/>
      <w:bCs/>
      <w:color w:val="000000" w:themeColor="text1"/>
      <w:szCs w:val="28"/>
    </w:rPr>
  </w:style>
  <w:style w:type="paragraph" w:styleId="a6">
    <w:name w:val="List Paragraph"/>
    <w:basedOn w:val="a"/>
    <w:uiPriority w:val="34"/>
    <w:qFormat/>
    <w:rsid w:val="00D97044"/>
    <w:pPr>
      <w:ind w:left="720"/>
      <w:contextualSpacing/>
    </w:pPr>
  </w:style>
  <w:style w:type="character" w:customStyle="1" w:styleId="a5">
    <w:name w:val="ЗаголовокОтчет Знак"/>
    <w:basedOn w:val="10"/>
    <w:link w:val="a4"/>
    <w:rsid w:val="001F021D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styleId="a7">
    <w:name w:val="Placeholder Text"/>
    <w:basedOn w:val="a0"/>
    <w:uiPriority w:val="99"/>
    <w:semiHidden/>
    <w:rsid w:val="00D847B4"/>
    <w:rPr>
      <w:color w:val="808080"/>
    </w:rPr>
  </w:style>
  <w:style w:type="table" w:styleId="a8">
    <w:name w:val="Table Grid"/>
    <w:basedOn w:val="a1"/>
    <w:uiPriority w:val="39"/>
    <w:rsid w:val="002C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n">
    <w:name w:val="pn"/>
    <w:basedOn w:val="a"/>
    <w:rsid w:val="005930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resultstr">
    <w:name w:val="resultstr"/>
    <w:basedOn w:val="a0"/>
    <w:rsid w:val="005930B4"/>
  </w:style>
  <w:style w:type="character" w:customStyle="1" w:styleId="clred">
    <w:name w:val="clred"/>
    <w:basedOn w:val="a0"/>
    <w:rsid w:val="0059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utalienx\Documents\&#1053;&#1072;&#1089;&#1090;&#1088;&#1072;&#1080;&#1074;&#1072;&#1077;&#1084;&#1099;&#1077;%20&#1096;&#1072;&#1073;&#1083;&#1086;&#1085;&#1099;%20Office\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0ADC-42FC-4DCA-8AA3-E85D2F07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Отчет.dotx</Template>
  <TotalTime>239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nayutalienx</dc:creator>
  <cp:keywords/>
  <dc:description/>
  <cp:lastModifiedBy>Andrey Kon'yakov</cp:lastModifiedBy>
  <cp:revision>162</cp:revision>
  <dcterms:created xsi:type="dcterms:W3CDTF">2019-09-15T11:04:00Z</dcterms:created>
  <dcterms:modified xsi:type="dcterms:W3CDTF">2019-09-24T17:14:00Z</dcterms:modified>
</cp:coreProperties>
</file>